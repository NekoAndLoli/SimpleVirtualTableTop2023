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F2E8" w14:textId="55376238" w:rsidR="00A638EC" w:rsidRPr="00B155C8" w:rsidRDefault="00B155C8" w:rsidP="00A638EC">
      <w:pPr>
        <w:pStyle w:val="Subtitle"/>
        <w:rPr>
          <w:lang w:eastAsia="zh-CN"/>
        </w:rPr>
      </w:pPr>
      <w:r>
        <w:rPr>
          <w:rFonts w:hint="eastAsia"/>
          <w:lang w:eastAsia="zh-CN"/>
        </w:rPr>
        <w:t>versione 1.0</w:t>
      </w:r>
    </w:p>
    <w:p w14:paraId="03D56210" w14:textId="4FDA811D" w:rsidR="00A638EC" w:rsidRPr="00972396" w:rsidRDefault="008343A0" w:rsidP="00A638EC">
      <w:pPr>
        <w:pStyle w:val="Subtitle"/>
        <w:rPr>
          <w:lang w:eastAsia="zh-CN"/>
        </w:rPr>
      </w:pPr>
      <w:r w:rsidRPr="00972396">
        <w:rPr>
          <w:lang w:bidi="it-IT"/>
        </w:rPr>
        <w:t>Data.</w:t>
      </w:r>
      <w:r w:rsidR="00B155C8">
        <w:rPr>
          <w:rFonts w:hint="eastAsia"/>
          <w:lang w:eastAsia="zh-CN" w:bidi="it-IT"/>
        </w:rPr>
        <w:t xml:space="preserve"> 20/01/25</w:t>
      </w:r>
    </w:p>
    <w:p w14:paraId="2C1FA0A2" w14:textId="12DE2D39" w:rsidR="00A638EC" w:rsidRPr="00972396" w:rsidRDefault="00B155C8" w:rsidP="00A638EC">
      <w:pPr>
        <w:pStyle w:val="Logo"/>
        <w:rPr>
          <w:lang w:eastAsia="zh-CN"/>
        </w:rPr>
      </w:pPr>
      <w:r>
        <w:rPr>
          <w:rFonts w:hint="eastAsia"/>
          <w:lang w:eastAsia="zh-CN"/>
        </w:rPr>
        <w:t>Progetto di Ingegneria Informatica</w:t>
      </w:r>
    </w:p>
    <w:sdt>
      <w:sdtPr>
        <w:alias w:val="Immettere il titolo:"/>
        <w:tag w:val=""/>
        <w:id w:val="390237733"/>
        <w:placeholder>
          <w:docPart w:val="9C6A115595E042C98CA7EDE95711D17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54622FC2" w14:textId="0794F618" w:rsidR="00A638EC" w:rsidRPr="00972396" w:rsidRDefault="00B155C8" w:rsidP="00A638EC">
          <w:pPr>
            <w:pStyle w:val="Title"/>
          </w:pPr>
          <w:r>
            <w:rPr>
              <w:rFonts w:hint="eastAsia"/>
              <w:lang w:eastAsia="zh-CN"/>
            </w:rPr>
            <w:t>Simple virtualtop environment</w:t>
          </w:r>
        </w:p>
      </w:sdtContent>
    </w:sdt>
    <w:sdt>
      <w:sdtPr>
        <w:alias w:val="Immettere il sottotitolo:"/>
        <w:tag w:val="Immettere il sottotitolo:"/>
        <w:id w:val="1134748392"/>
        <w:placeholder>
          <w:docPart w:val="594F3529E01D4FD5A95187FB570FBCA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55CEF533" w14:textId="37DA4221" w:rsidR="00A638EC" w:rsidRPr="00972396" w:rsidRDefault="00B155C8" w:rsidP="00A638EC">
          <w:pPr>
            <w:pStyle w:val="Subtitle"/>
          </w:pPr>
          <w:r>
            <w:rPr>
              <w:rFonts w:hint="eastAsia"/>
              <w:lang w:eastAsia="zh-CN"/>
            </w:rPr>
            <w:t>tutor: prof. giovanni agosta</w:t>
          </w:r>
        </w:p>
      </w:sdtContent>
    </w:sdt>
    <w:p w14:paraId="7FA1898E" w14:textId="4D7BC31B" w:rsidR="00A638EC" w:rsidRPr="00972396" w:rsidRDefault="00B155C8" w:rsidP="004D5282">
      <w:pPr>
        <w:pStyle w:val="Informazionidicontatto"/>
        <w:rPr>
          <w:lang w:eastAsia="zh-CN"/>
        </w:rPr>
      </w:pPr>
      <w:r>
        <w:rPr>
          <w:rFonts w:hint="eastAsia"/>
          <w:lang w:eastAsia="zh-CN"/>
        </w:rPr>
        <w:t>Autore:</w:t>
      </w:r>
      <w:r w:rsidR="00A638EC" w:rsidRPr="00972396">
        <w:rPr>
          <w:lang w:bidi="it-IT"/>
        </w:rPr>
        <w:t xml:space="preserve"> </w:t>
      </w:r>
      <w:r>
        <w:rPr>
          <w:rFonts w:hint="eastAsia"/>
          <w:lang w:eastAsia="zh-CN" w:bidi="it-IT"/>
        </w:rPr>
        <w:t xml:space="preserve">          </w:t>
      </w:r>
      <w:r>
        <w:rPr>
          <w:rFonts w:hint="eastAsia"/>
          <w:lang w:eastAsia="zh-CN"/>
        </w:rPr>
        <w:t>Vittorio Xu</w:t>
      </w:r>
    </w:p>
    <w:p w14:paraId="7326F93B" w14:textId="19B7BA41" w:rsidR="00A638EC" w:rsidRPr="00972396" w:rsidRDefault="00000000" w:rsidP="004D5282">
      <w:pPr>
        <w:pStyle w:val="Informazionidicontatto"/>
      </w:pPr>
      <w:sdt>
        <w:sdtPr>
          <w:alias w:val="Immettere il nome della società:"/>
          <w:tag w:val=""/>
          <w:id w:val="-874304286"/>
          <w:placeholder>
            <w:docPart w:val="D901E4A17D594E3F8343F9AE9DB4CDF4"/>
          </w:placeholder>
          <w:showingPlcHdr/>
          <w:dataBinding w:prefixMappings="xmlns:ns0='http://schemas.openxmlformats.org/officeDocument/2006/extended-properties' " w:xpath="/ns0:Properties[1]/ns0:Company[1]" w:storeItemID="{6668398D-A668-4E3E-A5EB-62B293D839F1}"/>
          <w15:appearance w15:val="hidden"/>
          <w:text/>
        </w:sdtPr>
        <w:sdtContent>
          <w:r w:rsidR="008F1EC1" w:rsidRPr="00972396">
            <w:rPr>
              <w:lang w:bidi="it-IT"/>
            </w:rPr>
            <w:t>nome società</w:t>
          </w:r>
        </w:sdtContent>
      </w:sdt>
    </w:p>
    <w:p w14:paraId="393434F6" w14:textId="25A768DE" w:rsidR="00290347" w:rsidRPr="00972396" w:rsidRDefault="00B155C8" w:rsidP="00290347">
      <w:pPr>
        <w:pStyle w:val="Informazionidicontatto"/>
      </w:pPr>
      <w:r>
        <w:rPr>
          <w:rFonts w:hint="eastAsia"/>
          <w:lang w:eastAsia="zh-CN"/>
        </w:rPr>
        <w:t>Anno accademico:  23/24</w:t>
      </w:r>
    </w:p>
    <w:sdt>
      <w:sdtPr>
        <w:alias w:val="Titolo:"/>
        <w:tag w:val="Titolo:"/>
        <w:id w:val="135460442"/>
        <w:placeholder>
          <w:docPart w:val="59EAF5BFE8BE4E73ACA36219F93D893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22E083D5" w14:textId="5367EB80" w:rsidR="002A0044" w:rsidRPr="00972396" w:rsidRDefault="00B155C8" w:rsidP="002A0044">
          <w:pPr>
            <w:pStyle w:val="Heading1"/>
          </w:pPr>
          <w:r>
            <w:t>Simple virtualtop environment</w:t>
          </w:r>
        </w:p>
      </w:sdtContent>
    </w:sdt>
    <w:sdt>
      <w:sdtPr>
        <w:alias w:val="Immettere la descrizione:"/>
        <w:tag w:val="Immettere la descrizione:"/>
        <w:id w:val="-1751028513"/>
        <w:placeholder>
          <w:docPart w:val="A64546340EE94D1FAEC993E8EA921F2F"/>
        </w:placeholder>
        <w:temporary/>
        <w:showingPlcHdr/>
        <w15:appearance w15:val="hidden"/>
      </w:sdtPr>
      <w:sdtContent>
        <w:p w14:paraId="1A2E3A47" w14:textId="77777777" w:rsidR="00FC58C2" w:rsidRPr="00972396" w:rsidRDefault="004F0E9B">
          <w:r w:rsidRPr="00972396">
            <w:rPr>
              <w:rStyle w:val="Emphasis"/>
              <w:lang w:bidi="it-IT"/>
            </w:rPr>
            <w:t>Utilizzare il piano di marketing strategico per identificare le attività e le aspettative relative al prodotto o al servizio di marketing. Utilizzare questo modello per avviare il processo di discussione e creazione del piano di marketing.</w:t>
          </w:r>
        </w:p>
      </w:sdtContent>
    </w:sdt>
    <w:p w14:paraId="40387B41" w14:textId="03072AEA" w:rsidR="00E8497C" w:rsidRPr="00972396" w:rsidRDefault="00C11324" w:rsidP="00E8497C">
      <w:pPr>
        <w:pStyle w:val="Heading2"/>
        <w:rPr>
          <w:lang w:eastAsia="zh-CN"/>
        </w:rPr>
      </w:pPr>
      <w:r>
        <w:rPr>
          <w:rFonts w:hint="eastAsia"/>
          <w:lang w:eastAsia="zh-CN"/>
        </w:rPr>
        <w:t>Specifiche</w:t>
      </w:r>
    </w:p>
    <w:p w14:paraId="51DD542A" w14:textId="00EF70A5" w:rsidR="00E8497C" w:rsidRPr="00972396" w:rsidRDefault="00E8497C" w:rsidP="00E8497C">
      <w:pPr>
        <w:pStyle w:val="Heading3"/>
        <w:rPr>
          <w:rFonts w:hint="eastAsia"/>
        </w:rPr>
      </w:pPr>
      <w:r>
        <w:rPr>
          <w:rFonts w:hint="eastAsia"/>
          <w:lang w:eastAsia="zh-CN"/>
        </w:rPr>
        <w:t>Obiettivo</w:t>
      </w:r>
    </w:p>
    <w:p w14:paraId="6859FF8B" w14:textId="1A66723C" w:rsidR="00E8497C" w:rsidRPr="00E8497C" w:rsidRDefault="00E8497C" w:rsidP="00E8497C">
      <w:pPr>
        <w:spacing w:after="23"/>
        <w:ind w:left="-5" w:right="79"/>
        <w:rPr>
          <w:rFonts w:cstheme="minorHAnsi"/>
          <w:kern w:val="0"/>
          <w:sz w:val="21"/>
          <w:szCs w:val="21"/>
          <w:lang w:eastAsia="zh-CN"/>
          <w14:ligatures w14:val="none"/>
        </w:rPr>
      </w:pPr>
      <w:r w:rsidRPr="00E8497C">
        <w:rPr>
          <w:rFonts w:eastAsia="Times New Roman" w:cstheme="minorHAnsi"/>
          <w:color w:val="000000"/>
          <w:kern w:val="0"/>
          <w14:ligatures w14:val="none"/>
        </w:rPr>
        <w:t>Lo scopo del progetto è realizzare un sistema capace di offrire la possibilità di simulare dei giochi di tavolo offrendo delle funzionalità base.</w:t>
      </w:r>
    </w:p>
    <w:p w14:paraId="5FAD6BEF" w14:textId="77777777" w:rsidR="00E8497C" w:rsidRPr="00E8497C" w:rsidRDefault="00E8497C" w:rsidP="00E8497C">
      <w:pPr>
        <w:spacing w:after="69"/>
        <w:rPr>
          <w:rFonts w:eastAsia="Times New Roman" w:cstheme="minorHAnsi"/>
          <w:color w:val="000000"/>
          <w:kern w:val="0"/>
          <w14:ligatures w14:val="none"/>
        </w:rPr>
      </w:pPr>
      <w:r w:rsidRPr="00E8497C">
        <w:rPr>
          <w:rFonts w:eastAsia="Times New Roman" w:cstheme="minorHAnsi"/>
          <w:color w:val="000000"/>
          <w:kern w:val="0"/>
          <w14:ligatures w14:val="none"/>
        </w:rPr>
        <w:t>Link a eventuali repository o siti su cui il progetto è caricato e si può mandare in esecuzione:</w:t>
      </w:r>
    </w:p>
    <w:p w14:paraId="1B129402" w14:textId="77777777" w:rsidR="00E8497C" w:rsidRPr="00E8497C" w:rsidRDefault="00E8497C" w:rsidP="00E8497C">
      <w:pPr>
        <w:spacing w:after="69"/>
        <w:rPr>
          <w:rFonts w:eastAsia="Times New Roman" w:cstheme="minorHAnsi"/>
          <w:color w:val="000000"/>
          <w:kern w:val="0"/>
          <w14:ligatures w14:val="none"/>
        </w:rPr>
      </w:pPr>
      <w:r w:rsidRPr="00E8497C">
        <w:rPr>
          <w:rFonts w:eastAsia="Times New Roman" w:cstheme="minorHAnsi"/>
          <w:color w:val="000000"/>
          <w:kern w:val="0"/>
          <w14:ligatures w14:val="none"/>
        </w:rPr>
        <w:t>Client web runnabile direttamente aprendo la pagina html.</w:t>
      </w:r>
    </w:p>
    <w:p w14:paraId="32C4BE95" w14:textId="77777777" w:rsidR="00E8497C" w:rsidRPr="00E8497C" w:rsidRDefault="00E8497C" w:rsidP="00E8497C">
      <w:pPr>
        <w:spacing w:after="69"/>
        <w:rPr>
          <w:rFonts w:eastAsia="Times New Roman" w:cstheme="minorHAnsi"/>
          <w:color w:val="000000"/>
          <w:kern w:val="0"/>
          <w14:ligatures w14:val="none"/>
        </w:rPr>
      </w:pPr>
      <w:hyperlink r:id="rId11" w:history="1">
        <w:r w:rsidRPr="00E8497C">
          <w:rPr>
            <w:rStyle w:val="Hyperlink"/>
            <w:rFonts w:eastAsia="Times New Roman" w:cstheme="minorHAnsi"/>
            <w:kern w:val="0"/>
            <w14:ligatures w14:val="none"/>
          </w:rPr>
          <w:t>https://github.com/NekoAndLoli/Client</w:t>
        </w:r>
      </w:hyperlink>
    </w:p>
    <w:p w14:paraId="40D03A43" w14:textId="77777777" w:rsidR="00E8497C" w:rsidRPr="00E8497C" w:rsidRDefault="00E8497C" w:rsidP="00E8497C">
      <w:pPr>
        <w:spacing w:after="69"/>
        <w:rPr>
          <w:rFonts w:eastAsia="Times New Roman" w:cstheme="minorHAnsi"/>
          <w:kern w:val="0"/>
          <w:sz w:val="21"/>
          <w:szCs w:val="21"/>
          <w14:ligatures w14:val="none"/>
        </w:rPr>
      </w:pPr>
      <w:r w:rsidRPr="00E8497C">
        <w:rPr>
          <w:rFonts w:eastAsia="Times New Roman" w:cstheme="minorHAnsi"/>
          <w:color w:val="000000"/>
          <w:kern w:val="0"/>
          <w14:ligatures w14:val="none"/>
        </w:rPr>
        <w:t>Server in Java da runnare con il comando: java -jar filename</w:t>
      </w:r>
    </w:p>
    <w:p w14:paraId="52461474" w14:textId="67391EDE" w:rsidR="00C11324" w:rsidRDefault="00E8497C" w:rsidP="00E8497C">
      <w:pPr>
        <w:rPr>
          <w:rStyle w:val="Hyperlink"/>
          <w:rFonts w:cstheme="minorHAnsi"/>
          <w:sz w:val="21"/>
          <w:szCs w:val="21"/>
        </w:rPr>
      </w:pPr>
      <w:hyperlink r:id="rId12" w:history="1">
        <w:r w:rsidRPr="00E8497C">
          <w:rPr>
            <w:rStyle w:val="Hyperlink"/>
            <w:rFonts w:cstheme="minorHAnsi"/>
            <w:sz w:val="21"/>
            <w:szCs w:val="21"/>
          </w:rPr>
          <w:t>https://github.com/NekoAndLoli/SimpleVirtualTableTop2023/tree/master/deliveries</w:t>
        </w:r>
      </w:hyperlink>
    </w:p>
    <w:p w14:paraId="2C090B02" w14:textId="55567306" w:rsidR="00E8497C" w:rsidRDefault="00E8497C" w:rsidP="00E8497C">
      <w:pPr>
        <w:pStyle w:val="Heading3"/>
        <w:rPr>
          <w:lang w:eastAsia="zh-CN"/>
        </w:rPr>
      </w:pPr>
      <w:r>
        <w:rPr>
          <w:rFonts w:hint="eastAsia"/>
          <w:lang w:eastAsia="zh-CN"/>
        </w:rPr>
        <w:t>Specifica</w:t>
      </w:r>
    </w:p>
    <w:p w14:paraId="636B49AE" w14:textId="77777777" w:rsidR="00E8497C" w:rsidRPr="00E8497C" w:rsidRDefault="00E8497C" w:rsidP="00E8497C">
      <w:pPr>
        <w:ind w:left="-5" w:right="79"/>
        <w:rPr>
          <w:rFonts w:eastAsia="Times New Roman" w:cstheme="minorHAnsi"/>
          <w:kern w:val="0"/>
          <w:sz w:val="21"/>
          <w:szCs w:val="21"/>
          <w14:ligatures w14:val="none"/>
        </w:rPr>
      </w:pPr>
      <w:r w:rsidRPr="00E8497C">
        <w:rPr>
          <w:rFonts w:eastAsia="Times New Roman" w:cstheme="minorHAnsi"/>
          <w:color w:val="000000"/>
          <w:kern w:val="0"/>
          <w14:ligatures w14:val="none"/>
        </w:rPr>
        <w:t>Il progetto è realizzato utilizzando Java per il backend, html, JavaScript e css per il front end.</w:t>
      </w:r>
    </w:p>
    <w:p w14:paraId="25F6811D" w14:textId="77777777" w:rsidR="00E8497C" w:rsidRPr="00E8497C" w:rsidRDefault="00E8497C" w:rsidP="00E8497C">
      <w:pPr>
        <w:ind w:left="-5" w:right="79"/>
        <w:rPr>
          <w:rFonts w:eastAsia="Times New Roman" w:cstheme="minorHAnsi"/>
          <w:kern w:val="0"/>
          <w:sz w:val="21"/>
          <w:szCs w:val="21"/>
          <w14:ligatures w14:val="none"/>
        </w:rPr>
      </w:pPr>
      <w:r w:rsidRPr="00E8497C">
        <w:rPr>
          <w:rFonts w:eastAsia="Times New Roman" w:cstheme="minorHAnsi"/>
          <w:color w:val="000000"/>
          <w:kern w:val="0"/>
          <w14:ligatures w14:val="none"/>
        </w:rPr>
        <w:t>Esso permette di: </w:t>
      </w:r>
    </w:p>
    <w:p w14:paraId="7CC3F466"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Impostare e cambiare la mappa di gioco</w:t>
      </w:r>
      <w:r w:rsidRPr="00E8497C">
        <w:rPr>
          <w:rFonts w:eastAsia="Times New Roman" w:cstheme="minorHAnsi"/>
          <w:color w:val="000000"/>
          <w:kern w:val="0"/>
          <w14:ligatures w14:val="none"/>
        </w:rPr>
        <w:t>, un’immagine di sfondo che sta sotto alla griglia</w:t>
      </w:r>
    </w:p>
    <w:p w14:paraId="0483D61C"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Impostare e cambiare le dimensioni della griglia</w:t>
      </w:r>
      <w:r w:rsidRPr="00E8497C">
        <w:rPr>
          <w:rFonts w:eastAsia="Times New Roman" w:cstheme="minorHAnsi"/>
          <w:color w:val="000000"/>
          <w:kern w:val="0"/>
          <w14:ligatures w14:val="none"/>
        </w:rPr>
        <w:t xml:space="preserve"> di gioco: funzione riservata al DM(Dungeon Master), la griglia quadrata ha dimensioni variabili, al cambiamento delle dimensioni della griglia vengono cancellati i token precedentemente inseriti.</w:t>
      </w:r>
    </w:p>
    <w:p w14:paraId="50B996C2"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Impostare la dimensione delle celle</w:t>
      </w:r>
      <w:r w:rsidRPr="00E8497C">
        <w:rPr>
          <w:rFonts w:eastAsia="Times New Roman" w:cstheme="minorHAnsi"/>
          <w:color w:val="000000"/>
          <w:kern w:val="0"/>
          <w14:ligatures w14:val="none"/>
        </w:rPr>
        <w:t xml:space="preserve"> della griglia: funzione base che permette al giocatore di ridimensionare a piacere la propria griglia.</w:t>
      </w:r>
    </w:p>
    <w:p w14:paraId="7AD97F38"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Inserimento e movimento dei Token</w:t>
      </w:r>
      <w:r w:rsidRPr="00E8497C">
        <w:rPr>
          <w:rFonts w:eastAsia="Times New Roman" w:cstheme="minorHAnsi"/>
          <w:color w:val="000000"/>
          <w:kern w:val="0"/>
          <w14:ligatures w14:val="none"/>
        </w:rPr>
        <w:t>: è possibile a tutti i giocatori inserire, muovere o cancellare dei token, immagini che occupano le celle della griglia.</w:t>
      </w:r>
    </w:p>
    <w:p w14:paraId="04F27305"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Persistenza dei dati</w:t>
      </w:r>
      <w:r w:rsidRPr="00E8497C">
        <w:rPr>
          <w:rFonts w:eastAsia="Times New Roman" w:cstheme="minorHAnsi"/>
          <w:color w:val="000000"/>
          <w:kern w:val="0"/>
          <w14:ligatures w14:val="none"/>
        </w:rPr>
        <w:t>: i dati di gioco sono salvati su un server.</w:t>
      </w:r>
    </w:p>
    <w:p w14:paraId="64333B0A"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Chat e tiro dei dadi</w:t>
      </w:r>
      <w:r w:rsidRPr="00E8497C">
        <w:rPr>
          <w:rFonts w:eastAsia="Times New Roman" w:cstheme="minorHAnsi"/>
          <w:color w:val="000000"/>
          <w:kern w:val="0"/>
          <w14:ligatures w14:val="none"/>
        </w:rPr>
        <w:t>: è possibile per i giocatori scrivere e messaggiare tramite una semplice chat, è inoltre inclusa la funzione del tiro dadi, che genera un numero casuale nel range richiesto.</w:t>
      </w:r>
    </w:p>
    <w:p w14:paraId="1C6CDFA1"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Partite multiple</w:t>
      </w:r>
      <w:r w:rsidRPr="00E8497C">
        <w:rPr>
          <w:rFonts w:eastAsia="Times New Roman" w:cstheme="minorHAnsi"/>
          <w:color w:val="000000"/>
          <w:kern w:val="0"/>
          <w14:ligatures w14:val="none"/>
        </w:rPr>
        <w:t>: il server è capace di gestire più partite in contemporanea.</w:t>
      </w:r>
    </w:p>
    <w:p w14:paraId="17CBD3AC" w14:textId="7777777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Login, logout e password</w:t>
      </w:r>
      <w:r w:rsidRPr="00E8497C">
        <w:rPr>
          <w:rFonts w:eastAsia="Times New Roman" w:cstheme="minorHAnsi"/>
          <w:color w:val="000000"/>
          <w:kern w:val="0"/>
          <w14:ligatures w14:val="none"/>
        </w:rPr>
        <w:t xml:space="preserve"> sul gioco: è stato implementato un minimo di logica di sicurezza, è possibile giocare sia come utente guest, che fare un login con password, inoltre è possibile anche inserire una password alla camera di gioco durante la creazione.</w:t>
      </w:r>
    </w:p>
    <w:p w14:paraId="1922EA33" w14:textId="7BA2BA97" w:rsidR="00E8497C" w:rsidRPr="00E8497C" w:rsidRDefault="00E8497C" w:rsidP="00E8497C">
      <w:pPr>
        <w:numPr>
          <w:ilvl w:val="0"/>
          <w:numId w:val="14"/>
        </w:numPr>
        <w:spacing w:before="0"/>
        <w:ind w:right="79"/>
        <w:textAlignment w:val="baseline"/>
        <w:rPr>
          <w:rFonts w:eastAsia="Times New Roman" w:cstheme="minorHAnsi"/>
          <w:color w:val="000000"/>
          <w:kern w:val="0"/>
          <w14:ligatures w14:val="none"/>
        </w:rPr>
      </w:pPr>
      <w:r w:rsidRPr="00E8497C">
        <w:rPr>
          <w:rFonts w:eastAsia="Times New Roman" w:cstheme="minorHAnsi"/>
          <w:b/>
          <w:bCs/>
          <w:color w:val="000000"/>
          <w:kern w:val="0"/>
          <w14:ligatures w14:val="none"/>
        </w:rPr>
        <w:t>Visualizzazione dei giocatori online</w:t>
      </w:r>
      <w:r w:rsidRPr="00E8497C">
        <w:rPr>
          <w:rFonts w:eastAsia="Times New Roman" w:cstheme="minorHAnsi"/>
          <w:color w:val="000000"/>
          <w:kern w:val="0"/>
          <w14:ligatures w14:val="none"/>
        </w:rPr>
        <w:t xml:space="preserve"> nella stanza</w:t>
      </w:r>
    </w:p>
    <w:p w14:paraId="3B4AA18F" w14:textId="4736A966" w:rsidR="00E8497C" w:rsidRDefault="00E8497C" w:rsidP="00E8497C">
      <w:pPr>
        <w:pStyle w:val="Heading3"/>
        <w:rPr>
          <w:lang w:eastAsia="zh-CN"/>
        </w:rPr>
      </w:pPr>
      <w:r>
        <w:rPr>
          <w:rFonts w:hint="eastAsia"/>
          <w:lang w:eastAsia="zh-CN"/>
        </w:rPr>
        <w:t>Analisi della specifica</w:t>
      </w:r>
    </w:p>
    <w:p w14:paraId="7F7912F6" w14:textId="77777777" w:rsidR="00E8497C" w:rsidRPr="00E8497C" w:rsidRDefault="00E8497C" w:rsidP="00E8497C">
      <w:pPr>
        <w:rPr>
          <w:lang w:eastAsia="zh-CN"/>
        </w:rPr>
      </w:pPr>
    </w:p>
    <w:p w14:paraId="68A20E3C" w14:textId="77777777" w:rsidR="00E8497C" w:rsidRPr="00E8497C" w:rsidRDefault="00E8497C" w:rsidP="00E8497C">
      <w:pPr>
        <w:rPr>
          <w:rFonts w:cstheme="minorHAnsi"/>
          <w:sz w:val="21"/>
          <w:szCs w:val="21"/>
        </w:rPr>
      </w:pPr>
    </w:p>
    <w:p w14:paraId="611A460B" w14:textId="77777777" w:rsidR="00FC58C2" w:rsidRPr="00972396" w:rsidRDefault="00000000">
      <w:pPr>
        <w:pStyle w:val="Heading2"/>
      </w:pPr>
      <w:sdt>
        <w:sdtPr>
          <w:alias w:val="Mercato di destinazione:"/>
          <w:tag w:val="Mercato di destinazione:"/>
          <w:id w:val="-2031011583"/>
          <w:placeholder>
            <w:docPart w:val="8604305C89C04410A14EA2868B127A90"/>
          </w:placeholder>
          <w:temporary/>
          <w:showingPlcHdr/>
          <w15:appearance w15:val="hidden"/>
        </w:sdtPr>
        <w:sdtContent>
          <w:r w:rsidR="00547E56" w:rsidRPr="00972396">
            <w:rPr>
              <w:lang w:bidi="it-IT"/>
            </w:rPr>
            <w:t>Mercato di destinazione</w:t>
          </w:r>
        </w:sdtContent>
      </w:sdt>
    </w:p>
    <w:sdt>
      <w:sdtPr>
        <w:alias w:val="Immettere la descrizione:"/>
        <w:tag w:val="Immettere la descrizione:"/>
        <w:id w:val="-9220394"/>
        <w:placeholder>
          <w:docPart w:val="37FB4AB5ADDD436BB51DA946CAB31292"/>
        </w:placeholder>
        <w:temporary/>
        <w:showingPlcHdr/>
        <w15:appearance w15:val="hidden"/>
      </w:sdtPr>
      <w:sdtContent>
        <w:p w14:paraId="47FE0EE1" w14:textId="77777777" w:rsidR="00FC58C2" w:rsidRPr="00972396" w:rsidRDefault="004F0E9B">
          <w:r w:rsidRPr="00972396">
            <w:rPr>
              <w:rStyle w:val="Emphasis"/>
              <w:lang w:bidi="it-IT"/>
            </w:rPr>
            <w:t>In questa sezione, è necessario definire i clienti correnti e i potenziali clienti di destinazione.</w:t>
          </w:r>
        </w:p>
      </w:sdtContent>
    </w:sdt>
    <w:p w14:paraId="788DA361" w14:textId="77777777" w:rsidR="00FC58C2" w:rsidRPr="00972396" w:rsidRDefault="00000000">
      <w:pPr>
        <w:pStyle w:val="Heading3"/>
      </w:pPr>
      <w:sdt>
        <w:sdtPr>
          <w:alias w:val="Dati demografici prodotto:"/>
          <w:tag w:val="Dati demografici prodotto:"/>
          <w:id w:val="1382743353"/>
          <w:placeholder>
            <w:docPart w:val="E729DF62B7AA4ED0BA7DC04210A642A5"/>
          </w:placeholder>
          <w:temporary/>
          <w:showingPlcHdr/>
          <w15:appearance w15:val="hidden"/>
        </w:sdtPr>
        <w:sdtContent>
          <w:r w:rsidR="00547E56" w:rsidRPr="00972396">
            <w:rPr>
              <w:lang w:bidi="it-IT"/>
            </w:rPr>
            <w:t>Dati demografici prodotto</w:t>
          </w:r>
        </w:sdtContent>
      </w:sdt>
    </w:p>
    <w:sdt>
      <w:sdtPr>
        <w:alias w:val="Immettere i dati demografici del prodotto:"/>
        <w:tag w:val="Immettere i dati demografici del prodotto:"/>
        <w:id w:val="459075036"/>
        <w:placeholder>
          <w:docPart w:val="2F8207700C9241BE8E45F6D96F29BE54"/>
        </w:placeholder>
        <w:temporary/>
        <w:showingPlcHdr/>
        <w15:appearance w15:val="hidden"/>
      </w:sdtPr>
      <w:sdtContent>
        <w:p w14:paraId="6CC1B1AD" w14:textId="77777777" w:rsidR="00FC58C2" w:rsidRPr="00972396" w:rsidRDefault="004F0E9B">
          <w:r w:rsidRPr="00972396">
            <w:rPr>
              <w:lang w:bidi="it-IT"/>
            </w:rPr>
            <w:t>Descrivere i dati demografici del prodotto.</w:t>
          </w:r>
        </w:p>
      </w:sdtContent>
    </w:sdt>
    <w:p w14:paraId="5DCA3A59" w14:textId="77777777" w:rsidR="00FC58C2" w:rsidRPr="00972396" w:rsidRDefault="00000000">
      <w:pPr>
        <w:pStyle w:val="Heading3"/>
      </w:pPr>
      <w:sdt>
        <w:sdtPr>
          <w:alias w:val="Dati demografici contatto di destinazione:"/>
          <w:tag w:val="Dati demografici contatto di destinazione:"/>
          <w:id w:val="1006254248"/>
          <w:placeholder>
            <w:docPart w:val="1232B7E25E1F42268FBE5973EB4921B5"/>
          </w:placeholder>
          <w:temporary/>
          <w:showingPlcHdr/>
          <w15:appearance w15:val="hidden"/>
        </w:sdtPr>
        <w:sdtContent>
          <w:r w:rsidR="00547E56" w:rsidRPr="00972396">
            <w:rPr>
              <w:lang w:bidi="it-IT"/>
            </w:rPr>
            <w:t>Dati demografici contatto di destinazione</w:t>
          </w:r>
        </w:sdtContent>
      </w:sdt>
    </w:p>
    <w:sdt>
      <w:sdtPr>
        <w:alias w:val="Immettere i dati demografici del contatto di destinazione:"/>
        <w:tag w:val="Immettere i dati demografici del contatto di destinazione:"/>
        <w:id w:val="2104300816"/>
        <w:placeholder>
          <w:docPart w:val="844BE6DBBBF242209CFB3E35D08D2882"/>
        </w:placeholder>
        <w:temporary/>
        <w:showingPlcHdr/>
        <w15:appearance w15:val="hidden"/>
      </w:sdtPr>
      <w:sdtContent>
        <w:p w14:paraId="322D55F4" w14:textId="77777777" w:rsidR="00FC58C2" w:rsidRPr="00972396" w:rsidRDefault="004F0E9B">
          <w:r w:rsidRPr="00972396">
            <w:rPr>
              <w:lang w:bidi="it-IT"/>
            </w:rPr>
            <w:t>Descrivere i dati demografici del contatto di destinazione.</w:t>
          </w:r>
        </w:p>
      </w:sdtContent>
    </w:sdt>
    <w:p w14:paraId="10474184" w14:textId="77777777" w:rsidR="00FC58C2" w:rsidRPr="00972396" w:rsidRDefault="00000000">
      <w:pPr>
        <w:pStyle w:val="Heading2"/>
      </w:pPr>
      <w:sdt>
        <w:sdtPr>
          <w:alias w:val="Riepilogo messaggio:"/>
          <w:tag w:val="Riepilogo messaggio:"/>
          <w:id w:val="646245436"/>
          <w:placeholder>
            <w:docPart w:val="87B4E55A17A44306AFF54A33DB063AE4"/>
          </w:placeholder>
          <w:temporary/>
          <w:showingPlcHdr/>
          <w15:appearance w15:val="hidden"/>
        </w:sdtPr>
        <w:sdtContent>
          <w:r w:rsidR="001912B2" w:rsidRPr="00972396">
            <w:rPr>
              <w:lang w:bidi="it-IT"/>
            </w:rPr>
            <w:t>Riepilogo messaggio</w:t>
          </w:r>
        </w:sdtContent>
      </w:sdt>
    </w:p>
    <w:sdt>
      <w:sdtPr>
        <w:alias w:val="Immettere il riepilogo del messaggio:"/>
        <w:tag w:val="Immettere il riepilogo del messaggio:"/>
        <w:id w:val="1076093749"/>
        <w:placeholder>
          <w:docPart w:val="12F518AFAA7449BFA906FB89B0C17E33"/>
        </w:placeholder>
        <w:temporary/>
        <w:showingPlcHdr/>
        <w15:appearance w15:val="hidden"/>
      </w:sdtPr>
      <w:sdtContent>
        <w:p w14:paraId="18A9308F" w14:textId="77777777" w:rsidR="00FC58C2" w:rsidRPr="00972396" w:rsidRDefault="004F0E9B">
          <w:r w:rsidRPr="00972396">
            <w:rPr>
              <w:lang w:bidi="it-IT"/>
            </w:rPr>
            <w:t>Riepilogare il messaggio.</w:t>
          </w:r>
        </w:p>
      </w:sdtContent>
    </w:sdt>
    <w:p w14:paraId="2DB89BFE" w14:textId="77777777" w:rsidR="00FC58C2" w:rsidRPr="00972396" w:rsidRDefault="00000000">
      <w:pPr>
        <w:pStyle w:val="Heading2"/>
      </w:pPr>
      <w:sdt>
        <w:sdtPr>
          <w:alias w:val="Richiamo all'azione:"/>
          <w:tag w:val="Richiamo all'azione:"/>
          <w:id w:val="-126928379"/>
          <w:placeholder>
            <w:docPart w:val="3831E4A99CB440869F5941A46F620AB9"/>
          </w:placeholder>
          <w:temporary/>
          <w:showingPlcHdr/>
          <w15:appearance w15:val="hidden"/>
        </w:sdtPr>
        <w:sdtContent>
          <w:r w:rsidR="001912B2" w:rsidRPr="00972396">
            <w:rPr>
              <w:lang w:bidi="it-IT"/>
            </w:rPr>
            <w:t>Richiamo all'azione</w:t>
          </w:r>
        </w:sdtContent>
      </w:sdt>
    </w:p>
    <w:sdt>
      <w:sdtPr>
        <w:alias w:val="Immettere la descrizione:"/>
        <w:tag w:val="Immettere la descrizione:"/>
        <w:id w:val="1648558624"/>
        <w:placeholder>
          <w:docPart w:val="288D010BE88F45E3B9A050EDEFE461B5"/>
        </w:placeholder>
        <w:temporary/>
        <w:showingPlcHdr/>
        <w15:appearance w15:val="hidden"/>
      </w:sdtPr>
      <w:sdtContent>
        <w:p w14:paraId="1E452209" w14:textId="77777777" w:rsidR="00FC58C2" w:rsidRPr="00972396" w:rsidRDefault="004F0E9B" w:rsidP="005B2EAF">
          <w:r w:rsidRPr="00972396">
            <w:rPr>
              <w:rStyle w:val="Emphasis"/>
              <w:lang w:bidi="it-IT"/>
            </w:rPr>
            <w:t>Utilizzare questa sezione per definire parole o frasi con cui si chiede al cliente di intervenire.</w:t>
          </w:r>
        </w:p>
      </w:sdtContent>
    </w:sdt>
    <w:p w14:paraId="5D37870A" w14:textId="77777777" w:rsidR="00FC58C2" w:rsidRPr="00972396" w:rsidRDefault="00000000">
      <w:pPr>
        <w:pStyle w:val="Heading3"/>
      </w:pPr>
      <w:sdt>
        <w:sdtPr>
          <w:alias w:val="Qual è il risultato desiderato:"/>
          <w:tag w:val="Qual è il risultato desiderato:"/>
          <w:id w:val="-872843915"/>
          <w:placeholder>
            <w:docPart w:val="61CD0CAF39DE4861916DD530A1D3E677"/>
          </w:placeholder>
          <w:temporary/>
          <w:showingPlcHdr/>
          <w15:appearance w15:val="hidden"/>
        </w:sdtPr>
        <w:sdtContent>
          <w:r w:rsidR="001912B2" w:rsidRPr="00972396">
            <w:rPr>
              <w:lang w:bidi="it-IT"/>
            </w:rPr>
            <w:t>Qual è il risultato desiderato?</w:t>
          </w:r>
        </w:sdtContent>
      </w:sdt>
    </w:p>
    <w:sdt>
      <w:sdtPr>
        <w:alias w:val="Immettere il risultato desiderato:"/>
        <w:tag w:val="Immettere il risultato desiderato:"/>
        <w:id w:val="-385254815"/>
        <w:placeholder>
          <w:docPart w:val="3CE36C0CA3314EA9ABC552CB4D5E0CCE"/>
        </w:placeholder>
        <w:temporary/>
        <w:showingPlcHdr/>
        <w15:appearance w15:val="hidden"/>
      </w:sdtPr>
      <w:sdtContent>
        <w:p w14:paraId="36446752" w14:textId="77777777" w:rsidR="00FC58C2" w:rsidRPr="00972396" w:rsidRDefault="004F0E9B">
          <w:r w:rsidRPr="00972396">
            <w:rPr>
              <w:lang w:bidi="it-IT"/>
            </w:rPr>
            <w:t>Descrivere il risultato desiderato.</w:t>
          </w:r>
        </w:p>
      </w:sdtContent>
    </w:sdt>
    <w:p w14:paraId="793C82B6" w14:textId="77777777" w:rsidR="00FC58C2" w:rsidRPr="00972396" w:rsidRDefault="00000000">
      <w:pPr>
        <w:pStyle w:val="Heading3"/>
      </w:pPr>
      <w:sdt>
        <w:sdtPr>
          <w:alias w:val="Qual è l'offerta ottenuta:"/>
          <w:tag w:val="Qual è l'offerta ottenuta:"/>
          <w:id w:val="-1540433771"/>
          <w:placeholder>
            <w:docPart w:val="E685CFBCE1DF47F19367B42A16BD54B6"/>
          </w:placeholder>
          <w:temporary/>
          <w:showingPlcHdr/>
          <w15:appearance w15:val="hidden"/>
        </w:sdtPr>
        <w:sdtContent>
          <w:r w:rsidR="001912B2" w:rsidRPr="00972396">
            <w:rPr>
              <w:lang w:bidi="it-IT"/>
            </w:rPr>
            <w:t>Qual è l'offerta ottenuta?</w:t>
          </w:r>
        </w:sdtContent>
      </w:sdt>
    </w:p>
    <w:sdt>
      <w:sdtPr>
        <w:alias w:val="Immettere l’offerta ottenuta:"/>
        <w:tag w:val="Immettere l’offerta ottenuta:"/>
        <w:id w:val="903495198"/>
        <w:placeholder>
          <w:docPart w:val="D1855016F2414CA0A9D50FC046F472DB"/>
        </w:placeholder>
        <w:temporary/>
        <w:showingPlcHdr/>
        <w15:appearance w15:val="hidden"/>
      </w:sdtPr>
      <w:sdtContent>
        <w:p w14:paraId="216F7CBA" w14:textId="77777777" w:rsidR="00FC58C2" w:rsidRPr="00972396" w:rsidRDefault="004F0E9B">
          <w:r w:rsidRPr="00972396">
            <w:rPr>
              <w:lang w:bidi="it-IT"/>
            </w:rPr>
            <w:t>Definire l’offerta ottenuta.</w:t>
          </w:r>
        </w:p>
      </w:sdtContent>
    </w:sdt>
    <w:p w14:paraId="4D10A1BE" w14:textId="77777777" w:rsidR="00FC58C2" w:rsidRPr="00972396" w:rsidRDefault="00000000">
      <w:pPr>
        <w:pStyle w:val="Heading2"/>
      </w:pPr>
      <w:sdt>
        <w:sdtPr>
          <w:alias w:val="Processo:"/>
          <w:tag w:val="Processo:"/>
          <w:id w:val="1041628559"/>
          <w:placeholder>
            <w:docPart w:val="E67112DED9B747569374F69146AD55D0"/>
          </w:placeholder>
          <w:temporary/>
          <w:showingPlcHdr/>
          <w15:appearance w15:val="hidden"/>
        </w:sdtPr>
        <w:sdtContent>
          <w:r w:rsidR="007D770B" w:rsidRPr="00972396">
            <w:rPr>
              <w:lang w:bidi="it-IT"/>
            </w:rPr>
            <w:t>Processo</w:t>
          </w:r>
        </w:sdtContent>
      </w:sdt>
    </w:p>
    <w:p w14:paraId="1219DC61" w14:textId="77777777" w:rsidR="00FC58C2" w:rsidRPr="00972396" w:rsidRDefault="00000000">
      <w:pPr>
        <w:pStyle w:val="Heading3"/>
      </w:pPr>
      <w:sdt>
        <w:sdtPr>
          <w:alias w:val="Sviluppo elenco:"/>
          <w:tag w:val="Sviluppo elenco:"/>
          <w:id w:val="-1004743694"/>
          <w:placeholder>
            <w:docPart w:val="1D1D85B80F2F4653976B37C4EECF528A"/>
          </w:placeholder>
          <w:temporary/>
          <w:showingPlcHdr/>
          <w15:appearance w15:val="hidden"/>
        </w:sdtPr>
        <w:sdtContent>
          <w:r w:rsidR="007D770B" w:rsidRPr="00972396">
            <w:rPr>
              <w:lang w:bidi="it-IT"/>
            </w:rPr>
            <w:t>Sviluppo elenco</w:t>
          </w:r>
        </w:sdtContent>
      </w:sdt>
    </w:p>
    <w:sdt>
      <w:sdtPr>
        <w:alias w:val="Immettere lo sviluppo dell’elenco:"/>
        <w:tag w:val="Immettere lo sviluppo dell’elenco:"/>
        <w:id w:val="-489477697"/>
        <w:placeholder>
          <w:docPart w:val="3A1C1AD3808C448B9A11D368E4C4D046"/>
        </w:placeholder>
        <w:temporary/>
        <w:showingPlcHdr/>
        <w15:appearance w15:val="hidden"/>
      </w:sdtPr>
      <w:sdtContent>
        <w:p w14:paraId="05282D5D" w14:textId="77777777" w:rsidR="00FC58C2" w:rsidRPr="00972396" w:rsidRDefault="004F0E9B">
          <w:r w:rsidRPr="00972396">
            <w:rPr>
              <w:lang w:bidi="it-IT"/>
            </w:rPr>
            <w:t>Descrivere lo sviluppo dell’elenco.</w:t>
          </w:r>
        </w:p>
      </w:sdtContent>
    </w:sdt>
    <w:p w14:paraId="7160FE22" w14:textId="77777777" w:rsidR="00FC58C2" w:rsidRPr="00972396" w:rsidRDefault="00000000">
      <w:pPr>
        <w:pStyle w:val="Heading3"/>
      </w:pPr>
      <w:sdt>
        <w:sdtPr>
          <w:alias w:val="Meccanismo potenziale:"/>
          <w:tag w:val="Meccanismo potenziale:"/>
          <w:id w:val="2103911726"/>
          <w:placeholder>
            <w:docPart w:val="E5B2D69D29844051A9E0516B1E258F35"/>
          </w:placeholder>
          <w:temporary/>
          <w:showingPlcHdr/>
          <w15:appearance w15:val="hidden"/>
        </w:sdtPr>
        <w:sdtContent>
          <w:r w:rsidR="007D770B" w:rsidRPr="00972396">
            <w:rPr>
              <w:lang w:bidi="it-IT"/>
            </w:rPr>
            <w:t>Meccanismo potenziale</w:t>
          </w:r>
        </w:sdtContent>
      </w:sdt>
    </w:p>
    <w:sdt>
      <w:sdtPr>
        <w:alias w:val="Immettere il meccanismo potenziale:"/>
        <w:tag w:val="Immettere il meccanismo potenziale:"/>
        <w:id w:val="-535808118"/>
        <w:placeholder>
          <w:docPart w:val="961C6E9A0AC341E79157C441B3A21419"/>
        </w:placeholder>
        <w:temporary/>
        <w:showingPlcHdr/>
        <w15:appearance w15:val="hidden"/>
      </w:sdtPr>
      <w:sdtContent>
        <w:p w14:paraId="310244C8" w14:textId="77777777" w:rsidR="00FC58C2" w:rsidRPr="00972396" w:rsidRDefault="004F0E9B">
          <w:r w:rsidRPr="00972396">
            <w:rPr>
              <w:lang w:bidi="it-IT"/>
            </w:rPr>
            <w:t>Descrivere il meccanismo potenziale.</w:t>
          </w:r>
        </w:p>
      </w:sdtContent>
    </w:sdt>
    <w:p w14:paraId="3F156BD2" w14:textId="77777777" w:rsidR="00FC58C2" w:rsidRPr="00972396" w:rsidRDefault="00000000">
      <w:pPr>
        <w:pStyle w:val="Heading3"/>
      </w:pPr>
      <w:sdt>
        <w:sdtPr>
          <w:alias w:val="Completamento pre-evento:"/>
          <w:tag w:val="Completamento pre-evento:"/>
          <w:id w:val="-2055761435"/>
          <w:placeholder>
            <w:docPart w:val="13DE9FCC948F4FF49399FE52A0BADFDC"/>
          </w:placeholder>
          <w:temporary/>
          <w:showingPlcHdr/>
          <w15:appearance w15:val="hidden"/>
        </w:sdtPr>
        <w:sdtContent>
          <w:r w:rsidR="007D770B" w:rsidRPr="00972396">
            <w:rPr>
              <w:lang w:bidi="it-IT"/>
            </w:rPr>
            <w:t>Completamento pre-evento</w:t>
          </w:r>
        </w:sdtContent>
      </w:sdt>
    </w:p>
    <w:sdt>
      <w:sdtPr>
        <w:alias w:val="Immettere il completamento pre-evento:"/>
        <w:tag w:val="Immettere il completamento pre-evento:"/>
        <w:id w:val="218795603"/>
        <w:placeholder>
          <w:docPart w:val="3BFBDE44B9554743BC2F6365E3CBCA84"/>
        </w:placeholder>
        <w:temporary/>
        <w:showingPlcHdr/>
        <w15:appearance w15:val="hidden"/>
      </w:sdtPr>
      <w:sdtContent>
        <w:p w14:paraId="33D635DA" w14:textId="77777777" w:rsidR="00FC58C2" w:rsidRPr="00972396" w:rsidRDefault="004F0E9B">
          <w:r w:rsidRPr="00972396">
            <w:rPr>
              <w:lang w:bidi="it-IT"/>
            </w:rPr>
            <w:t>Definire il completamento pre-evento.</w:t>
          </w:r>
        </w:p>
      </w:sdtContent>
    </w:sdt>
    <w:p w14:paraId="3BDCA883" w14:textId="77777777" w:rsidR="00FC58C2" w:rsidRPr="00972396" w:rsidRDefault="00000000">
      <w:pPr>
        <w:pStyle w:val="Heading3"/>
      </w:pPr>
      <w:sdt>
        <w:sdtPr>
          <w:alias w:val="Completamento post-evento:"/>
          <w:tag w:val="Completamento post-evento:"/>
          <w:id w:val="894247755"/>
          <w:placeholder>
            <w:docPart w:val="1B2C1F39643346BFAB37F56E28F67102"/>
          </w:placeholder>
          <w:temporary/>
          <w:showingPlcHdr/>
          <w15:appearance w15:val="hidden"/>
        </w:sdtPr>
        <w:sdtContent>
          <w:r w:rsidR="007D770B" w:rsidRPr="00972396">
            <w:rPr>
              <w:lang w:bidi="it-IT"/>
            </w:rPr>
            <w:t>Completamento post-evento</w:t>
          </w:r>
        </w:sdtContent>
      </w:sdt>
    </w:p>
    <w:sdt>
      <w:sdtPr>
        <w:alias w:val="Immettere il completamento post-evento:"/>
        <w:tag w:val="Immettere il completamento post-evento:"/>
        <w:id w:val="1515034732"/>
        <w:placeholder>
          <w:docPart w:val="1C57AE24E9FE43BDB40B459DF56DCE9D"/>
        </w:placeholder>
        <w:temporary/>
        <w:showingPlcHdr/>
        <w15:appearance w15:val="hidden"/>
      </w:sdtPr>
      <w:sdtContent>
        <w:p w14:paraId="1B398BE6" w14:textId="77777777" w:rsidR="00FC58C2" w:rsidRPr="00972396" w:rsidRDefault="004F0E9B">
          <w:r w:rsidRPr="00972396">
            <w:rPr>
              <w:lang w:bidi="it-IT"/>
            </w:rPr>
            <w:t>Definire il completamento post-evento.</w:t>
          </w:r>
        </w:p>
      </w:sdtContent>
    </w:sdt>
    <w:p w14:paraId="09B8B606" w14:textId="77777777" w:rsidR="00FC58C2" w:rsidRPr="00972396" w:rsidRDefault="00000000">
      <w:pPr>
        <w:pStyle w:val="Heading2"/>
      </w:pPr>
      <w:sdt>
        <w:sdtPr>
          <w:alias w:val="Processo e criteri di qualifica delle opportunità:"/>
          <w:tag w:val="Processo e criteri di qualifica delle opportunità:"/>
          <w:id w:val="2029511930"/>
          <w:placeholder>
            <w:docPart w:val="8C415078977A46C09CEEF7600675D094"/>
          </w:placeholder>
          <w:showingPlcHdr/>
          <w15:appearance w15:val="hidden"/>
        </w:sdtPr>
        <w:sdtContent>
          <w:r w:rsidR="007D770B" w:rsidRPr="00972396">
            <w:rPr>
              <w:lang w:bidi="it-IT"/>
            </w:rPr>
            <w:t>Processo e criteri di qualifica delle opportunità</w:t>
          </w:r>
        </w:sdtContent>
      </w:sdt>
    </w:p>
    <w:p w14:paraId="0E2BB1E4" w14:textId="77777777" w:rsidR="00FC58C2" w:rsidRPr="00972396" w:rsidRDefault="00000000">
      <w:sdt>
        <w:sdtPr>
          <w:alias w:val="Immettere il processo e i criteri di qualifica delle opportunità:"/>
          <w:tag w:val="Immettere il processo e i criteri di qualifica delle opportunità:"/>
          <w:id w:val="-1240560991"/>
          <w:placeholder>
            <w:docPart w:val="80FB0E2E44E6425F8CF2D2A4C67329BC"/>
          </w:placeholder>
          <w:temporary/>
          <w:showingPlcHdr/>
          <w15:appearance w15:val="hidden"/>
        </w:sdtPr>
        <w:sdtContent>
          <w:r w:rsidR="004F0E9B" w:rsidRPr="00972396">
            <w:rPr>
              <w:lang w:bidi="it-IT"/>
            </w:rPr>
            <w:t>Definire il processo e i criteri di qualifica delle opportunità.</w:t>
          </w:r>
        </w:sdtContent>
      </w:sdt>
      <w:r w:rsidR="006104C4" w:rsidRPr="00972396">
        <w:rPr>
          <w:lang w:bidi="it-IT"/>
        </w:rPr>
        <w:t xml:space="preserve"> </w:t>
      </w:r>
    </w:p>
    <w:sdt>
      <w:sdtPr>
        <w:alias w:val="Pianificazione progetto:"/>
        <w:tag w:val="Pianificazione progetto:"/>
        <w:id w:val="-1428889646"/>
        <w:placeholder>
          <w:docPart w:val="CCB9135B9E614DB3887207CB46EA2367"/>
        </w:placeholder>
        <w:temporary/>
        <w:showingPlcHdr/>
        <w15:appearance w15:val="hidden"/>
      </w:sdtPr>
      <w:sdtContent>
        <w:p w14:paraId="3D5423A9" w14:textId="77777777" w:rsidR="00FC58C2" w:rsidRPr="00972396" w:rsidRDefault="007D770B" w:rsidP="007D770B">
          <w:pPr>
            <w:pStyle w:val="Heading2"/>
          </w:pPr>
          <w:r w:rsidRPr="00972396">
            <w:rPr>
              <w:lang w:bidi="it-IT"/>
            </w:rPr>
            <w:t>Pianificazione progetto</w:t>
          </w:r>
        </w:p>
      </w:sdtContent>
    </w:sdt>
    <w:p w14:paraId="5FE8EE33" w14:textId="77777777" w:rsidR="00FC58C2" w:rsidRPr="00972396" w:rsidRDefault="00000000">
      <w:pPr>
        <w:pStyle w:val="Heading3"/>
      </w:pPr>
      <w:sdt>
        <w:sdtPr>
          <w:alias w:val="Risorse necessarie per gli eventi:"/>
          <w:tag w:val="Risorse necessarie per gli eventi:"/>
          <w:id w:val="1654336538"/>
          <w:placeholder>
            <w:docPart w:val="4666496FB7E840C7B7A3DAF34EC977BD"/>
          </w:placeholder>
          <w:temporary/>
          <w:showingPlcHdr/>
          <w15:appearance w15:val="hidden"/>
        </w:sdtPr>
        <w:sdtContent>
          <w:r w:rsidR="007D770B" w:rsidRPr="00972396">
            <w:rPr>
              <w:lang w:bidi="it-IT"/>
            </w:rPr>
            <w:t>Risorse necessarie per gli eventi</w:t>
          </w:r>
        </w:sdtContent>
      </w:sdt>
    </w:p>
    <w:tbl>
      <w:tblPr>
        <w:tblStyle w:val="GridTable1Light-Accent2"/>
        <w:tblW w:w="5000" w:type="pct"/>
        <w:tblCellMar>
          <w:left w:w="0" w:type="dxa"/>
          <w:right w:w="0" w:type="dxa"/>
        </w:tblCellMar>
        <w:tblLook w:val="0420" w:firstRow="1" w:lastRow="0" w:firstColumn="0" w:lastColumn="0" w:noHBand="0" w:noVBand="1"/>
      </w:tblPr>
      <w:tblGrid>
        <w:gridCol w:w="3854"/>
        <w:gridCol w:w="3234"/>
        <w:gridCol w:w="1938"/>
      </w:tblGrid>
      <w:tr w:rsidR="00FC58C2" w:rsidRPr="00972396" w14:paraId="585AABC2" w14:textId="77777777" w:rsidTr="007D32DE">
        <w:trPr>
          <w:cnfStyle w:val="100000000000" w:firstRow="1" w:lastRow="0" w:firstColumn="0" w:lastColumn="0" w:oddVBand="0" w:evenVBand="0" w:oddHBand="0" w:evenHBand="0" w:firstRowFirstColumn="0" w:firstRowLastColumn="0" w:lastRowFirstColumn="0" w:lastRowLastColumn="0"/>
          <w:tblHeader/>
        </w:trPr>
        <w:tc>
          <w:tcPr>
            <w:tcW w:w="3854" w:type="dxa"/>
            <w:tcBorders>
              <w:top w:val="nil"/>
              <w:left w:val="nil"/>
            </w:tcBorders>
            <w:vAlign w:val="bottom"/>
          </w:tcPr>
          <w:p w14:paraId="0606F246" w14:textId="77777777" w:rsidR="00FC58C2" w:rsidRPr="00972396" w:rsidRDefault="00000000">
            <w:sdt>
              <w:sdtPr>
                <w:alias w:val="Risorsa:"/>
                <w:tag w:val="Risorsa:"/>
                <w:id w:val="567845349"/>
                <w:placeholder>
                  <w:docPart w:val="C1E407A494E44317811CF3E7580E9E9D"/>
                </w:placeholder>
                <w:temporary/>
                <w:showingPlcHdr/>
                <w15:appearance w15:val="hidden"/>
              </w:sdtPr>
              <w:sdtContent>
                <w:r w:rsidR="007D770B" w:rsidRPr="00972396">
                  <w:rPr>
                    <w:lang w:bidi="it-IT"/>
                  </w:rPr>
                  <w:t>Risorsa</w:t>
                </w:r>
              </w:sdtContent>
            </w:sdt>
          </w:p>
        </w:tc>
        <w:tc>
          <w:tcPr>
            <w:tcW w:w="3234" w:type="dxa"/>
            <w:tcBorders>
              <w:top w:val="nil"/>
            </w:tcBorders>
            <w:vAlign w:val="bottom"/>
          </w:tcPr>
          <w:p w14:paraId="53890F71" w14:textId="77777777" w:rsidR="00FC58C2" w:rsidRPr="00972396" w:rsidRDefault="00000000">
            <w:sdt>
              <w:sdtPr>
                <w:alias w:val="Ruolo:"/>
                <w:tag w:val="Ruolo:"/>
                <w:id w:val="309130455"/>
                <w:placeholder>
                  <w:docPart w:val="3B764A3FCC9A408F99B850F8ED2A0EB7"/>
                </w:placeholder>
                <w:temporary/>
                <w:showingPlcHdr/>
                <w15:appearance w15:val="hidden"/>
              </w:sdtPr>
              <w:sdtContent>
                <w:r w:rsidR="007D770B" w:rsidRPr="00972396">
                  <w:rPr>
                    <w:lang w:bidi="it-IT"/>
                  </w:rPr>
                  <w:t>Ruolo</w:t>
                </w:r>
              </w:sdtContent>
            </w:sdt>
          </w:p>
        </w:tc>
        <w:tc>
          <w:tcPr>
            <w:tcW w:w="1938" w:type="dxa"/>
            <w:tcBorders>
              <w:top w:val="nil"/>
              <w:right w:val="nil"/>
            </w:tcBorders>
            <w:vAlign w:val="bottom"/>
          </w:tcPr>
          <w:p w14:paraId="4C223BBD" w14:textId="77777777" w:rsidR="00FC58C2" w:rsidRPr="00972396" w:rsidRDefault="00000000">
            <w:pPr>
              <w:pStyle w:val="Allineamentoadestra"/>
            </w:pPr>
            <w:sdt>
              <w:sdtPr>
                <w:alias w:val="Ore di lavoro previste:"/>
                <w:tag w:val="Ore di lavoro previste:"/>
                <w:id w:val="103078681"/>
                <w:placeholder>
                  <w:docPart w:val="8D4CFD4CD67F4047AB3411EE6F4E18EB"/>
                </w:placeholder>
                <w:temporary/>
                <w:showingPlcHdr/>
                <w15:appearance w15:val="hidden"/>
              </w:sdtPr>
              <w:sdtContent>
                <w:r w:rsidR="007D770B" w:rsidRPr="00972396">
                  <w:rPr>
                    <w:lang w:bidi="it-IT"/>
                  </w:rPr>
                  <w:t>Ore di lavoro previste</w:t>
                </w:r>
              </w:sdtContent>
            </w:sdt>
          </w:p>
        </w:tc>
      </w:tr>
      <w:tr w:rsidR="00FC58C2" w:rsidRPr="00972396" w14:paraId="05345146" w14:textId="77777777" w:rsidTr="007D32DE">
        <w:sdt>
          <w:sdtPr>
            <w:alias w:val="Immettere la risorsa 1:"/>
            <w:tag w:val="Immettere la risorsa 1:"/>
            <w:id w:val="-454719050"/>
            <w:placeholder>
              <w:docPart w:val="1C7EA1E687B14A6B940EDD100BAD6297"/>
            </w:placeholder>
            <w:temporary/>
            <w:showingPlcHdr/>
            <w15:appearance w15:val="hidden"/>
          </w:sdtPr>
          <w:sdtContent>
            <w:tc>
              <w:tcPr>
                <w:tcW w:w="3854" w:type="dxa"/>
                <w:tcBorders>
                  <w:left w:val="nil"/>
                </w:tcBorders>
              </w:tcPr>
              <w:p w14:paraId="297C131C" w14:textId="77777777" w:rsidR="00FC58C2" w:rsidRPr="00972396" w:rsidRDefault="007D770B">
                <w:r w:rsidRPr="00972396">
                  <w:rPr>
                    <w:lang w:bidi="it-IT"/>
                  </w:rPr>
                  <w:t>Risorsa 1</w:t>
                </w:r>
              </w:p>
            </w:tc>
          </w:sdtContent>
        </w:sdt>
        <w:sdt>
          <w:sdtPr>
            <w:alias w:val="Immettere il ruolo:"/>
            <w:tag w:val="Immettere il ruolo:"/>
            <w:id w:val="162212528"/>
            <w:placeholder>
              <w:docPart w:val="02ACFF82FDE24B70A3121875212E4589"/>
            </w:placeholder>
            <w:temporary/>
            <w:showingPlcHdr/>
            <w15:appearance w15:val="hidden"/>
          </w:sdtPr>
          <w:sdtContent>
            <w:tc>
              <w:tcPr>
                <w:tcW w:w="3234" w:type="dxa"/>
              </w:tcPr>
              <w:p w14:paraId="17F5E6A7" w14:textId="77777777" w:rsidR="00FC58C2" w:rsidRPr="00972396" w:rsidRDefault="007D770B">
                <w:r w:rsidRPr="00972396">
                  <w:rPr>
                    <w:lang w:bidi="it-IT"/>
                  </w:rPr>
                  <w:t>Ruolo</w:t>
                </w:r>
              </w:p>
            </w:tc>
          </w:sdtContent>
        </w:sdt>
        <w:sdt>
          <w:sdtPr>
            <w:alias w:val="Immettere le ore di lavoro previste:"/>
            <w:tag w:val="Immettere le ore di lavoro previste:"/>
            <w:id w:val="479113882"/>
            <w:placeholder>
              <w:docPart w:val="B2D448090624474BB32171C43A1BB405"/>
            </w:placeholder>
            <w:temporary/>
            <w:showingPlcHdr/>
            <w15:appearance w15:val="hidden"/>
          </w:sdtPr>
          <w:sdtContent>
            <w:tc>
              <w:tcPr>
                <w:tcW w:w="1938" w:type="dxa"/>
                <w:tcBorders>
                  <w:right w:val="nil"/>
                </w:tcBorders>
              </w:tcPr>
              <w:p w14:paraId="4F9E411A" w14:textId="77777777" w:rsidR="00FC58C2" w:rsidRPr="00972396" w:rsidRDefault="007D770B">
                <w:pPr>
                  <w:pStyle w:val="Allineamentoadestra"/>
                </w:pPr>
                <w:r w:rsidRPr="00972396">
                  <w:rPr>
                    <w:lang w:bidi="it-IT"/>
                  </w:rPr>
                  <w:t>Ora</w:t>
                </w:r>
              </w:p>
            </w:tc>
          </w:sdtContent>
        </w:sdt>
      </w:tr>
      <w:tr w:rsidR="00FC58C2" w:rsidRPr="00972396" w14:paraId="28795A0E" w14:textId="77777777" w:rsidTr="007D32DE">
        <w:sdt>
          <w:sdtPr>
            <w:alias w:val="Immettere la risorsa 2:"/>
            <w:tag w:val="Immettere la risorsa 2:"/>
            <w:id w:val="65388452"/>
            <w:placeholder>
              <w:docPart w:val="82C2ECB5B0F4418F89E0634B89C96A96"/>
            </w:placeholder>
            <w:temporary/>
            <w:showingPlcHdr/>
            <w15:appearance w15:val="hidden"/>
          </w:sdtPr>
          <w:sdtContent>
            <w:tc>
              <w:tcPr>
                <w:tcW w:w="3854" w:type="dxa"/>
                <w:tcBorders>
                  <w:left w:val="nil"/>
                </w:tcBorders>
              </w:tcPr>
              <w:p w14:paraId="431EA134" w14:textId="77777777" w:rsidR="00FC58C2" w:rsidRPr="00972396" w:rsidRDefault="007D770B">
                <w:r w:rsidRPr="00972396">
                  <w:rPr>
                    <w:lang w:bidi="it-IT"/>
                  </w:rPr>
                  <w:t>Risorsa 2</w:t>
                </w:r>
              </w:p>
            </w:tc>
          </w:sdtContent>
        </w:sdt>
        <w:sdt>
          <w:sdtPr>
            <w:alias w:val="Immettere il ruolo:"/>
            <w:tag w:val="Immettere il ruolo:"/>
            <w:id w:val="2077009792"/>
            <w:placeholder>
              <w:docPart w:val="9A0C9B2E0B9541A5A5E91C91B92B772B"/>
            </w:placeholder>
            <w:temporary/>
            <w:showingPlcHdr/>
            <w15:appearance w15:val="hidden"/>
          </w:sdtPr>
          <w:sdtContent>
            <w:tc>
              <w:tcPr>
                <w:tcW w:w="3234" w:type="dxa"/>
              </w:tcPr>
              <w:p w14:paraId="091B1944" w14:textId="77777777" w:rsidR="00FC58C2" w:rsidRPr="00972396" w:rsidRDefault="007D770B">
                <w:r w:rsidRPr="00972396">
                  <w:rPr>
                    <w:lang w:bidi="it-IT"/>
                  </w:rPr>
                  <w:t>Ruolo</w:t>
                </w:r>
              </w:p>
            </w:tc>
          </w:sdtContent>
        </w:sdt>
        <w:sdt>
          <w:sdtPr>
            <w:alias w:val="Immettere le ore di lavoro previste:"/>
            <w:tag w:val="Immettere le ore di lavoro previste:"/>
            <w:id w:val="350223342"/>
            <w:placeholder>
              <w:docPart w:val="4757CAC999444266828FB83B233BB009"/>
            </w:placeholder>
            <w:temporary/>
            <w:showingPlcHdr/>
            <w15:appearance w15:val="hidden"/>
          </w:sdtPr>
          <w:sdtContent>
            <w:tc>
              <w:tcPr>
                <w:tcW w:w="1938" w:type="dxa"/>
                <w:tcBorders>
                  <w:right w:val="nil"/>
                </w:tcBorders>
              </w:tcPr>
              <w:p w14:paraId="6FA50337" w14:textId="77777777" w:rsidR="00FC58C2" w:rsidRPr="00972396" w:rsidRDefault="007D770B">
                <w:pPr>
                  <w:pStyle w:val="Allineamentoadestra"/>
                </w:pPr>
                <w:r w:rsidRPr="00972396">
                  <w:rPr>
                    <w:lang w:bidi="it-IT"/>
                  </w:rPr>
                  <w:t>Ora</w:t>
                </w:r>
              </w:p>
            </w:tc>
          </w:sdtContent>
        </w:sdt>
      </w:tr>
      <w:tr w:rsidR="00FC58C2" w:rsidRPr="00972396" w14:paraId="50DF720E" w14:textId="77777777" w:rsidTr="007D32DE">
        <w:sdt>
          <w:sdtPr>
            <w:alias w:val="Immettere la risorsa 3:"/>
            <w:tag w:val="Immettere la risorsa 3:"/>
            <w:id w:val="-1338762851"/>
            <w:placeholder>
              <w:docPart w:val="D832C83600EF4089A94E2E23223A44DE"/>
            </w:placeholder>
            <w:temporary/>
            <w:showingPlcHdr/>
            <w15:appearance w15:val="hidden"/>
          </w:sdtPr>
          <w:sdtContent>
            <w:tc>
              <w:tcPr>
                <w:tcW w:w="3854" w:type="dxa"/>
                <w:tcBorders>
                  <w:left w:val="nil"/>
                </w:tcBorders>
              </w:tcPr>
              <w:p w14:paraId="52809557" w14:textId="77777777" w:rsidR="00FC58C2" w:rsidRPr="00972396" w:rsidRDefault="007D770B">
                <w:r w:rsidRPr="00972396">
                  <w:rPr>
                    <w:lang w:bidi="it-IT"/>
                  </w:rPr>
                  <w:t>Risorsa 3</w:t>
                </w:r>
              </w:p>
            </w:tc>
          </w:sdtContent>
        </w:sdt>
        <w:sdt>
          <w:sdtPr>
            <w:alias w:val="Immettere il ruolo:"/>
            <w:tag w:val="Immettere il ruolo:"/>
            <w:id w:val="691796488"/>
            <w:placeholder>
              <w:docPart w:val="A861B403D1554438B36FB062158019E1"/>
            </w:placeholder>
            <w:temporary/>
            <w:showingPlcHdr/>
            <w15:appearance w15:val="hidden"/>
          </w:sdtPr>
          <w:sdtContent>
            <w:tc>
              <w:tcPr>
                <w:tcW w:w="3234" w:type="dxa"/>
              </w:tcPr>
              <w:p w14:paraId="29EE04AC" w14:textId="77777777" w:rsidR="00FC58C2" w:rsidRPr="00972396" w:rsidRDefault="007D770B">
                <w:r w:rsidRPr="00972396">
                  <w:rPr>
                    <w:lang w:bidi="it-IT"/>
                  </w:rPr>
                  <w:t>Ruolo</w:t>
                </w:r>
              </w:p>
            </w:tc>
          </w:sdtContent>
        </w:sdt>
        <w:sdt>
          <w:sdtPr>
            <w:alias w:val="Immettere le ore di lavoro previste:"/>
            <w:tag w:val="Immettere le ore di lavoro previste:"/>
            <w:id w:val="-1692760100"/>
            <w:placeholder>
              <w:docPart w:val="DD694EF6291449CAA393A0323B9E1293"/>
            </w:placeholder>
            <w:temporary/>
            <w:showingPlcHdr/>
            <w15:appearance w15:val="hidden"/>
          </w:sdtPr>
          <w:sdtContent>
            <w:tc>
              <w:tcPr>
                <w:tcW w:w="1938" w:type="dxa"/>
                <w:tcBorders>
                  <w:right w:val="nil"/>
                </w:tcBorders>
              </w:tcPr>
              <w:p w14:paraId="2B35FAB3" w14:textId="77777777" w:rsidR="00FC58C2" w:rsidRPr="00972396" w:rsidRDefault="007D770B">
                <w:pPr>
                  <w:pStyle w:val="Allineamentoadestra"/>
                </w:pPr>
                <w:r w:rsidRPr="00972396">
                  <w:rPr>
                    <w:lang w:bidi="it-IT"/>
                  </w:rPr>
                  <w:t>Ora</w:t>
                </w:r>
              </w:p>
            </w:tc>
          </w:sdtContent>
        </w:sdt>
      </w:tr>
    </w:tbl>
    <w:p w14:paraId="27275270" w14:textId="77777777" w:rsidR="00FC58C2" w:rsidRPr="00972396" w:rsidRDefault="00000000">
      <w:pPr>
        <w:pStyle w:val="Heading3"/>
      </w:pPr>
      <w:sdt>
        <w:sdtPr>
          <w:alias w:val="Budget:"/>
          <w:tag w:val="Budget:"/>
          <w:id w:val="-735090648"/>
          <w:placeholder>
            <w:docPart w:val="6A9F51F3A8F14123A65EE3151E303DE9"/>
          </w:placeholder>
          <w:temporary/>
          <w:showingPlcHdr/>
          <w15:appearance w15:val="hidden"/>
        </w:sdtPr>
        <w:sdtContent>
          <w:r w:rsidR="007D770B" w:rsidRPr="00972396">
            <w:rPr>
              <w:lang w:bidi="it-IT"/>
            </w:rPr>
            <w:t>Budget</w:t>
          </w:r>
        </w:sdtContent>
      </w:sdt>
    </w:p>
    <w:sdt>
      <w:sdtPr>
        <w:alias w:val="Immettere il budget:"/>
        <w:tag w:val="Immettere il budget:"/>
        <w:id w:val="608248847"/>
        <w:placeholder>
          <w:docPart w:val="0E49D6D080F7441CA70C98ACB287D7E9"/>
        </w:placeholder>
        <w:temporary/>
        <w:showingPlcHdr/>
        <w15:appearance w15:val="hidden"/>
      </w:sdtPr>
      <w:sdtContent>
        <w:p w14:paraId="2A9253E0" w14:textId="77777777" w:rsidR="00FC58C2" w:rsidRPr="00972396" w:rsidRDefault="004F0E9B">
          <w:r w:rsidRPr="00972396">
            <w:rPr>
              <w:rStyle w:val="Emphasis"/>
              <w:lang w:bidi="it-IT"/>
            </w:rPr>
            <w:t>Compilare un elenco di elementi pertinenti che verranno utilizzati per creare voci del budget (ad esempio, noleggio stand, strutture, viaggi). Utilizzare il modello Piano budget di marketing per creare il budget finale.</w:t>
          </w:r>
        </w:p>
      </w:sdtContent>
    </w:sdt>
    <w:sdt>
      <w:sdtPr>
        <w:alias w:val="Immettere l'elenco di tutti gli elementi pertinenti:"/>
        <w:tag w:val="Immettere l'elenco di tutti gli elementi pertinenti:"/>
        <w:id w:val="-1998953264"/>
        <w:placeholder>
          <w:docPart w:val="FA27B26BD337462A973F4E79DA7503FD"/>
        </w:placeholder>
        <w:temporary/>
        <w:showingPlcHdr/>
        <w15:appearance w15:val="hidden"/>
      </w:sdtPr>
      <w:sdtContent>
        <w:p w14:paraId="4AA89343" w14:textId="77777777" w:rsidR="00FC58C2" w:rsidRPr="00972396" w:rsidRDefault="004F0E9B">
          <w:pPr>
            <w:pStyle w:val="ListBullet"/>
          </w:pPr>
          <w:r w:rsidRPr="00972396">
            <w:rPr>
              <w:lang w:bidi="it-IT"/>
            </w:rPr>
            <w:t>Elencare tutti gli elementi pertinenti.</w:t>
          </w:r>
        </w:p>
      </w:sdtContent>
    </w:sdt>
    <w:sdt>
      <w:sdtPr>
        <w:alias w:val="Immettere tutti gli elementi pertinenti:"/>
        <w:tag w:val="Immettere tutti gli elementi pertinenti:"/>
        <w:id w:val="-591932436"/>
        <w:placeholder>
          <w:docPart w:val="E409D38F95F0438089046A390EA4AC47"/>
        </w:placeholder>
        <w:temporary/>
        <w:showingPlcHdr/>
        <w15:appearance w15:val="hidden"/>
      </w:sdtPr>
      <w:sdtContent>
        <w:p w14:paraId="402657D8" w14:textId="77777777" w:rsidR="00FC58C2" w:rsidRPr="00972396" w:rsidRDefault="004F0E9B">
          <w:r w:rsidRPr="00972396">
            <w:rPr>
              <w:lang w:bidi="it-IT"/>
            </w:rPr>
            <w:t>Definire tutti gli elementi pertinenti.</w:t>
          </w:r>
        </w:p>
      </w:sdtContent>
    </w:sdt>
    <w:p w14:paraId="1A04BF88" w14:textId="77777777" w:rsidR="00FC58C2" w:rsidRPr="00972396" w:rsidRDefault="00000000">
      <w:pPr>
        <w:pStyle w:val="Heading3"/>
      </w:pPr>
      <w:sdt>
        <w:sdtPr>
          <w:alias w:val="Metriche e aspettative:"/>
          <w:tag w:val="Metriche e aspettative:"/>
          <w:id w:val="-565335982"/>
          <w:placeholder>
            <w:docPart w:val="F6BD30EA3A0D4F28A9392BCD4B45BD66"/>
          </w:placeholder>
          <w:temporary/>
          <w:showingPlcHdr/>
          <w15:appearance w15:val="hidden"/>
        </w:sdtPr>
        <w:sdtContent>
          <w:r w:rsidR="003C0801" w:rsidRPr="00972396">
            <w:rPr>
              <w:lang w:bidi="it-IT"/>
            </w:rPr>
            <w:t>Metriche e aspettative</w:t>
          </w:r>
        </w:sdtContent>
      </w:sdt>
    </w:p>
    <w:sdt>
      <w:sdtPr>
        <w:alias w:val="Immettere l'elenco di tutte le metriche e le aspettative:"/>
        <w:tag w:val="Immettere l'elenco di tutte le metriche e le aspettative:"/>
        <w:id w:val="-533577796"/>
        <w:placeholder>
          <w:docPart w:val="C93438B0B07047A8BD5B13BA9F936A8C"/>
        </w:placeholder>
        <w:temporary/>
        <w:showingPlcHdr/>
        <w15:appearance w15:val="hidden"/>
      </w:sdtPr>
      <w:sdtContent>
        <w:p w14:paraId="43347183" w14:textId="77777777" w:rsidR="00FC58C2" w:rsidRPr="00972396" w:rsidRDefault="004F0E9B">
          <w:pPr>
            <w:pStyle w:val="ListBullet"/>
          </w:pPr>
          <w:r w:rsidRPr="00972396">
            <w:rPr>
              <w:lang w:bidi="it-IT"/>
            </w:rPr>
            <w:t>Elencare tutte le metriche e le aspettative.</w:t>
          </w:r>
        </w:p>
      </w:sdtContent>
    </w:sdt>
    <w:sdt>
      <w:sdtPr>
        <w:alias w:val="Immettere tutte le metriche e le aspettative:"/>
        <w:tag w:val="Immettere tutte le metriche e le aspettative:"/>
        <w:id w:val="1619946556"/>
        <w:placeholder>
          <w:docPart w:val="F56A92F0CBBD46C5BAB8006C1F8766E3"/>
        </w:placeholder>
        <w:temporary/>
        <w:showingPlcHdr/>
        <w15:appearance w15:val="hidden"/>
      </w:sdtPr>
      <w:sdtContent>
        <w:p w14:paraId="4DF395C4" w14:textId="77777777" w:rsidR="00FC58C2" w:rsidRPr="00972396" w:rsidRDefault="004F0E9B">
          <w:r w:rsidRPr="00972396">
            <w:rPr>
              <w:lang w:bidi="it-IT"/>
            </w:rPr>
            <w:t>Definire tutte le metriche e le aspettative.</w:t>
          </w:r>
        </w:p>
      </w:sdtContent>
    </w:sdt>
    <w:sectPr w:rsidR="00FC58C2" w:rsidRPr="00972396" w:rsidSect="007D32DE">
      <w:footerReference w:type="default" r:id="rId13"/>
      <w:headerReference w:type="first" r:id="rId1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A8046" w14:textId="77777777" w:rsidR="00014E96" w:rsidRDefault="00014E96">
      <w:r>
        <w:separator/>
      </w:r>
    </w:p>
    <w:p w14:paraId="3ED7F132" w14:textId="77777777" w:rsidR="00014E96" w:rsidRDefault="00014E96"/>
  </w:endnote>
  <w:endnote w:type="continuationSeparator" w:id="0">
    <w:p w14:paraId="07E0A139" w14:textId="77777777" w:rsidR="00014E96" w:rsidRDefault="00014E96">
      <w:r>
        <w:continuationSeparator/>
      </w:r>
    </w:p>
    <w:p w14:paraId="4F95BE2E" w14:textId="77777777" w:rsidR="00014E96" w:rsidRDefault="00014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250" w:type="pct"/>
      <w:tblCellMar>
        <w:left w:w="0" w:type="dxa"/>
        <w:right w:w="0" w:type="dxa"/>
      </w:tblCellMar>
      <w:tblLook w:val="0620" w:firstRow="1" w:lastRow="0" w:firstColumn="0" w:lastColumn="0" w:noHBand="1" w:noVBand="1"/>
    </w:tblPr>
    <w:tblGrid>
      <w:gridCol w:w="6319"/>
      <w:gridCol w:w="1353"/>
    </w:tblGrid>
    <w:tr w:rsidR="00B155C8" w14:paraId="69F5FEB9" w14:textId="77777777" w:rsidTr="00B155C8">
      <w:tc>
        <w:tcPr>
          <w:tcW w:w="4118" w:type="pct"/>
        </w:tcPr>
        <w:p w14:paraId="01135919" w14:textId="77777777" w:rsidR="00B155C8" w:rsidRDefault="00B155C8" w:rsidP="00547E56">
          <w:pPr>
            <w:pStyle w:val="Footer"/>
            <w:jc w:val="center"/>
          </w:pPr>
        </w:p>
      </w:tc>
      <w:tc>
        <w:tcPr>
          <w:tcW w:w="882" w:type="pct"/>
        </w:tcPr>
        <w:p w14:paraId="5E4DCE73" w14:textId="77777777" w:rsidR="00B155C8" w:rsidRDefault="00B155C8" w:rsidP="00547E56">
          <w:pPr>
            <w:pStyle w:val="Footer"/>
            <w:jc w:val="right"/>
          </w:pPr>
          <w:r>
            <w:rPr>
              <w:lang w:bidi="it-IT"/>
            </w:rPr>
            <w:fldChar w:fldCharType="begin"/>
          </w:r>
          <w:r>
            <w:rPr>
              <w:lang w:bidi="it-IT"/>
            </w:rPr>
            <w:instrText xml:space="preserve"> PAGE   \* MERGEFORMAT </w:instrText>
          </w:r>
          <w:r>
            <w:rPr>
              <w:lang w:bidi="it-IT"/>
            </w:rPr>
            <w:fldChar w:fldCharType="separate"/>
          </w:r>
          <w:r>
            <w:rPr>
              <w:noProof/>
              <w:lang w:bidi="it-IT"/>
            </w:rPr>
            <w:t>4</w:t>
          </w:r>
          <w:r>
            <w:rPr>
              <w:noProof/>
              <w:lang w:bidi="it-IT"/>
            </w:rPr>
            <w:fldChar w:fldCharType="end"/>
          </w:r>
        </w:p>
      </w:tc>
    </w:tr>
  </w:tbl>
  <w:p w14:paraId="1D39E88F" w14:textId="77777777" w:rsidR="00FC58C2" w:rsidRDefault="00FC58C2">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37147" w14:textId="77777777" w:rsidR="00014E96" w:rsidRDefault="00014E96">
      <w:r>
        <w:separator/>
      </w:r>
    </w:p>
    <w:p w14:paraId="467D6B29" w14:textId="77777777" w:rsidR="00014E96" w:rsidRDefault="00014E96"/>
  </w:footnote>
  <w:footnote w:type="continuationSeparator" w:id="0">
    <w:p w14:paraId="0B1845FF" w14:textId="77777777" w:rsidR="00014E96" w:rsidRDefault="00014E96">
      <w:r>
        <w:continuationSeparator/>
      </w:r>
    </w:p>
    <w:p w14:paraId="3D41EB9A" w14:textId="77777777" w:rsidR="00014E96" w:rsidRDefault="00014E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172A9" w14:textId="067F1BA5" w:rsidR="00A94C93" w:rsidRDefault="0000758D">
    <w:pPr>
      <w:pStyle w:val="Header"/>
    </w:pPr>
    <w:r>
      <w:rPr>
        <w:noProof/>
      </w:rPr>
      <w:pict w14:anchorId="0B5B4677">
        <v:group id="Gruppo 1" o:spid="_x0000_s1025" alt="&quot;&quot;" style="position:absolute;left:0;text-align:left;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">
          <v:rect id="Rettangolo 2" o:spid="_x0000_s1026"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ttangolo 3" o:spid="_x0000_s1027"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AFE"/>
    <w:multiLevelType w:val="multilevel"/>
    <w:tmpl w:val="3E2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009478461">
    <w:abstractNumId w:val="9"/>
  </w:num>
  <w:num w:numId="2" w16cid:durableId="519777486">
    <w:abstractNumId w:val="10"/>
  </w:num>
  <w:num w:numId="3" w16cid:durableId="280768686">
    <w:abstractNumId w:val="8"/>
  </w:num>
  <w:num w:numId="4" w16cid:durableId="1039208121">
    <w:abstractNumId w:val="8"/>
  </w:num>
  <w:num w:numId="5" w16cid:durableId="948396237">
    <w:abstractNumId w:val="12"/>
  </w:num>
  <w:num w:numId="6" w16cid:durableId="2116553592">
    <w:abstractNumId w:val="7"/>
  </w:num>
  <w:num w:numId="7" w16cid:durableId="2065905865">
    <w:abstractNumId w:val="6"/>
  </w:num>
  <w:num w:numId="8" w16cid:durableId="1708487956">
    <w:abstractNumId w:val="5"/>
  </w:num>
  <w:num w:numId="9" w16cid:durableId="1534614767">
    <w:abstractNumId w:val="4"/>
  </w:num>
  <w:num w:numId="10" w16cid:durableId="1691027504">
    <w:abstractNumId w:val="3"/>
  </w:num>
  <w:num w:numId="11" w16cid:durableId="822967234">
    <w:abstractNumId w:val="2"/>
  </w:num>
  <w:num w:numId="12" w16cid:durableId="1485776496">
    <w:abstractNumId w:val="1"/>
  </w:num>
  <w:num w:numId="13" w16cid:durableId="1712344478">
    <w:abstractNumId w:val="0"/>
  </w:num>
  <w:num w:numId="14" w16cid:durableId="1907953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attachedTemplate r:id="rId1"/>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55C8"/>
    <w:rsid w:val="0000758D"/>
    <w:rsid w:val="00014E96"/>
    <w:rsid w:val="0008603C"/>
    <w:rsid w:val="001912B2"/>
    <w:rsid w:val="002546D0"/>
    <w:rsid w:val="002850F2"/>
    <w:rsid w:val="00290347"/>
    <w:rsid w:val="002A0044"/>
    <w:rsid w:val="002E2905"/>
    <w:rsid w:val="00370516"/>
    <w:rsid w:val="003A445F"/>
    <w:rsid w:val="003A4FE1"/>
    <w:rsid w:val="003C0801"/>
    <w:rsid w:val="003F66FA"/>
    <w:rsid w:val="004224CB"/>
    <w:rsid w:val="00474746"/>
    <w:rsid w:val="004D5282"/>
    <w:rsid w:val="004F0E9B"/>
    <w:rsid w:val="00547E56"/>
    <w:rsid w:val="005A54FA"/>
    <w:rsid w:val="005B2EAF"/>
    <w:rsid w:val="005B3755"/>
    <w:rsid w:val="006104C4"/>
    <w:rsid w:val="006E67C4"/>
    <w:rsid w:val="006F2718"/>
    <w:rsid w:val="007D32DE"/>
    <w:rsid w:val="007D770B"/>
    <w:rsid w:val="007F4B9C"/>
    <w:rsid w:val="007F6D58"/>
    <w:rsid w:val="008343A0"/>
    <w:rsid w:val="008400AB"/>
    <w:rsid w:val="008F1EC1"/>
    <w:rsid w:val="0090428B"/>
    <w:rsid w:val="00972396"/>
    <w:rsid w:val="00A04AC3"/>
    <w:rsid w:val="00A638EC"/>
    <w:rsid w:val="00A94C93"/>
    <w:rsid w:val="00AA133F"/>
    <w:rsid w:val="00B155C8"/>
    <w:rsid w:val="00B31ADB"/>
    <w:rsid w:val="00BB2EF6"/>
    <w:rsid w:val="00BE0195"/>
    <w:rsid w:val="00C11324"/>
    <w:rsid w:val="00D25978"/>
    <w:rsid w:val="00D5350B"/>
    <w:rsid w:val="00DB5256"/>
    <w:rsid w:val="00DE0DEB"/>
    <w:rsid w:val="00DE6A7C"/>
    <w:rsid w:val="00E8497C"/>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D8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2"/>
        <w:sz w:val="22"/>
        <w:szCs w:val="22"/>
        <w:lang w:val="it-IT"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essunbordo">
    <w:name w:val="Nessun bordo"/>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Informazionidicontatto">
    <w:name w:val="Informazioni di contatt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rPr>
  </w:style>
  <w:style w:type="character" w:customStyle="1" w:styleId="SignatureChar">
    <w:name w:val="Signature Char"/>
    <w:basedOn w:val="DefaultParagraphFont"/>
    <w:link w:val="Signature"/>
    <w:uiPriority w:val="1"/>
    <w:rsid w:val="006E67C4"/>
    <w:rPr>
      <w:kern w:val="0"/>
      <w:sz w:val="16"/>
      <w:szCs w:val="16"/>
    </w:rPr>
  </w:style>
  <w:style w:type="paragraph" w:customStyle="1" w:styleId="Firma1">
    <w:name w:val="Firma1"/>
    <w:basedOn w:val="Normal"/>
    <w:uiPriority w:val="1"/>
    <w:qFormat/>
    <w:pPr>
      <w:jc w:val="center"/>
    </w:pPr>
    <w:rPr>
      <w:sz w:val="20"/>
      <w:szCs w:val="20"/>
    </w:rPr>
  </w:style>
  <w:style w:type="paragraph" w:customStyle="1" w:styleId="Allineamentoadestra">
    <w:name w:val="Allineamento a destra"/>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unhideWhenUsed/>
    <w:rsid w:val="005A54FA"/>
    <w:rPr>
      <w:color w:val="7C5F1D" w:themeColor="accent4" w:themeShade="80"/>
      <w:u w:val="single"/>
    </w:rPr>
  </w:style>
  <w:style w:type="character" w:customStyle="1" w:styleId="Menzionenonrisolta1">
    <w:name w:val="Menzione non risolta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NekoAndLoli/SimpleVirtualTableTop2023/tree/master/deliver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ekoAndLoli/Cli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iano%20di%20marketing%20aziendale%20strateg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6A115595E042C98CA7EDE95711D175"/>
        <w:category>
          <w:name w:val="General"/>
          <w:gallery w:val="placeholder"/>
        </w:category>
        <w:types>
          <w:type w:val="bbPlcHdr"/>
        </w:types>
        <w:behaviors>
          <w:behavior w:val="content"/>
        </w:behaviors>
        <w:guid w:val="{091DCA29-B806-402E-952F-5C566FC9907A}"/>
      </w:docPartPr>
      <w:docPartBody>
        <w:p w:rsidR="00F16F55" w:rsidRDefault="00000000">
          <w:pPr>
            <w:pStyle w:val="9C6A115595E042C98CA7EDE95711D175"/>
          </w:pPr>
          <w:r w:rsidRPr="00972396">
            <w:rPr>
              <w:lang w:bidi="it-IT"/>
            </w:rPr>
            <w:t>Piano di marketing strategico</w:t>
          </w:r>
        </w:p>
      </w:docPartBody>
    </w:docPart>
    <w:docPart>
      <w:docPartPr>
        <w:name w:val="594F3529E01D4FD5A95187FB570FBCA0"/>
        <w:category>
          <w:name w:val="General"/>
          <w:gallery w:val="placeholder"/>
        </w:category>
        <w:types>
          <w:type w:val="bbPlcHdr"/>
        </w:types>
        <w:behaviors>
          <w:behavior w:val="content"/>
        </w:behaviors>
        <w:guid w:val="{3DB3799E-ECDF-4D42-AC0F-64472243E51F}"/>
      </w:docPartPr>
      <w:docPartBody>
        <w:p w:rsidR="00F16F55" w:rsidRDefault="00000000">
          <w:pPr>
            <w:pStyle w:val="594F3529E01D4FD5A95187FB570FBCA0"/>
          </w:pPr>
          <w:r w:rsidRPr="00972396">
            <w:rPr>
              <w:lang w:bidi="it-IT"/>
            </w:rPr>
            <w:t>Sottotitolo documento</w:t>
          </w:r>
        </w:p>
      </w:docPartBody>
    </w:docPart>
    <w:docPart>
      <w:docPartPr>
        <w:name w:val="D901E4A17D594E3F8343F9AE9DB4CDF4"/>
        <w:category>
          <w:name w:val="General"/>
          <w:gallery w:val="placeholder"/>
        </w:category>
        <w:types>
          <w:type w:val="bbPlcHdr"/>
        </w:types>
        <w:behaviors>
          <w:behavior w:val="content"/>
        </w:behaviors>
        <w:guid w:val="{861C4853-AB11-4052-9CAE-A013D184B12B}"/>
      </w:docPartPr>
      <w:docPartBody>
        <w:p w:rsidR="00F16F55" w:rsidRDefault="00000000">
          <w:pPr>
            <w:pStyle w:val="D901E4A17D594E3F8343F9AE9DB4CDF4"/>
          </w:pPr>
          <w:r w:rsidRPr="00972396">
            <w:rPr>
              <w:lang w:bidi="it-IT"/>
            </w:rPr>
            <w:t>nome società</w:t>
          </w:r>
        </w:p>
      </w:docPartBody>
    </w:docPart>
    <w:docPart>
      <w:docPartPr>
        <w:name w:val="59EAF5BFE8BE4E73ACA36219F93D893D"/>
        <w:category>
          <w:name w:val="General"/>
          <w:gallery w:val="placeholder"/>
        </w:category>
        <w:types>
          <w:type w:val="bbPlcHdr"/>
        </w:types>
        <w:behaviors>
          <w:behavior w:val="content"/>
        </w:behaviors>
        <w:guid w:val="{7D955B7B-61FC-47FF-86CA-0B63DCD6D11F}"/>
      </w:docPartPr>
      <w:docPartBody>
        <w:p w:rsidR="00F16F55" w:rsidRDefault="00000000">
          <w:pPr>
            <w:pStyle w:val="59EAF5BFE8BE4E73ACA36219F93D893D"/>
          </w:pPr>
          <w:r w:rsidRPr="00972396">
            <w:rPr>
              <w:lang w:bidi="it-IT"/>
            </w:rPr>
            <w:t>Piano di marketing strategico</w:t>
          </w:r>
        </w:p>
      </w:docPartBody>
    </w:docPart>
    <w:docPart>
      <w:docPartPr>
        <w:name w:val="A64546340EE94D1FAEC993E8EA921F2F"/>
        <w:category>
          <w:name w:val="General"/>
          <w:gallery w:val="placeholder"/>
        </w:category>
        <w:types>
          <w:type w:val="bbPlcHdr"/>
        </w:types>
        <w:behaviors>
          <w:behavior w:val="content"/>
        </w:behaviors>
        <w:guid w:val="{110F1D2A-329B-4F8B-AF7A-C7CD943353C4}"/>
      </w:docPartPr>
      <w:docPartBody>
        <w:p w:rsidR="00F16F55" w:rsidRDefault="00000000">
          <w:pPr>
            <w:pStyle w:val="A64546340EE94D1FAEC993E8EA921F2F"/>
          </w:pPr>
          <w:r w:rsidRPr="00972396">
            <w:rPr>
              <w:rStyle w:val="Emphasis"/>
              <w:lang w:bidi="it-IT"/>
            </w:rPr>
            <w:t>Utilizzare il piano di marketing strategico per identificare le attività e le aspettative relative al prodotto o al servizio di marketing. Utilizzare questo modello per avviare il processo di discussione e creazione del piano di marketing.</w:t>
          </w:r>
        </w:p>
      </w:docPartBody>
    </w:docPart>
    <w:docPart>
      <w:docPartPr>
        <w:name w:val="8604305C89C04410A14EA2868B127A90"/>
        <w:category>
          <w:name w:val="General"/>
          <w:gallery w:val="placeholder"/>
        </w:category>
        <w:types>
          <w:type w:val="bbPlcHdr"/>
        </w:types>
        <w:behaviors>
          <w:behavior w:val="content"/>
        </w:behaviors>
        <w:guid w:val="{6E34796A-FA4E-4A17-BC94-9D1C372CB6A3}"/>
      </w:docPartPr>
      <w:docPartBody>
        <w:p w:rsidR="00F16F55" w:rsidRDefault="00000000">
          <w:pPr>
            <w:pStyle w:val="8604305C89C04410A14EA2868B127A90"/>
          </w:pPr>
          <w:r w:rsidRPr="00972396">
            <w:rPr>
              <w:lang w:bidi="it-IT"/>
            </w:rPr>
            <w:t>Mercato di destinazione</w:t>
          </w:r>
        </w:p>
      </w:docPartBody>
    </w:docPart>
    <w:docPart>
      <w:docPartPr>
        <w:name w:val="37FB4AB5ADDD436BB51DA946CAB31292"/>
        <w:category>
          <w:name w:val="General"/>
          <w:gallery w:val="placeholder"/>
        </w:category>
        <w:types>
          <w:type w:val="bbPlcHdr"/>
        </w:types>
        <w:behaviors>
          <w:behavior w:val="content"/>
        </w:behaviors>
        <w:guid w:val="{9C28E696-4B1B-4712-BB82-025FBB4B2180}"/>
      </w:docPartPr>
      <w:docPartBody>
        <w:p w:rsidR="00F16F55" w:rsidRDefault="00000000">
          <w:pPr>
            <w:pStyle w:val="37FB4AB5ADDD436BB51DA946CAB31292"/>
          </w:pPr>
          <w:r w:rsidRPr="00972396">
            <w:rPr>
              <w:rStyle w:val="Emphasis"/>
              <w:lang w:bidi="it-IT"/>
            </w:rPr>
            <w:t>In questa sezione, è necessario definire i clienti correnti e i potenziali clienti di destinazione.</w:t>
          </w:r>
        </w:p>
      </w:docPartBody>
    </w:docPart>
    <w:docPart>
      <w:docPartPr>
        <w:name w:val="E729DF62B7AA4ED0BA7DC04210A642A5"/>
        <w:category>
          <w:name w:val="General"/>
          <w:gallery w:val="placeholder"/>
        </w:category>
        <w:types>
          <w:type w:val="bbPlcHdr"/>
        </w:types>
        <w:behaviors>
          <w:behavior w:val="content"/>
        </w:behaviors>
        <w:guid w:val="{769C743E-21A6-42C9-AC20-DB841343570B}"/>
      </w:docPartPr>
      <w:docPartBody>
        <w:p w:rsidR="00F16F55" w:rsidRDefault="00000000">
          <w:pPr>
            <w:pStyle w:val="E729DF62B7AA4ED0BA7DC04210A642A5"/>
          </w:pPr>
          <w:r w:rsidRPr="00972396">
            <w:rPr>
              <w:lang w:bidi="it-IT"/>
            </w:rPr>
            <w:t>Dati demografici prodotto</w:t>
          </w:r>
        </w:p>
      </w:docPartBody>
    </w:docPart>
    <w:docPart>
      <w:docPartPr>
        <w:name w:val="2F8207700C9241BE8E45F6D96F29BE54"/>
        <w:category>
          <w:name w:val="General"/>
          <w:gallery w:val="placeholder"/>
        </w:category>
        <w:types>
          <w:type w:val="bbPlcHdr"/>
        </w:types>
        <w:behaviors>
          <w:behavior w:val="content"/>
        </w:behaviors>
        <w:guid w:val="{11CA9BC7-0F39-44B9-8A1B-BDDF0B08AB79}"/>
      </w:docPartPr>
      <w:docPartBody>
        <w:p w:rsidR="00F16F55" w:rsidRDefault="00000000">
          <w:pPr>
            <w:pStyle w:val="2F8207700C9241BE8E45F6D96F29BE54"/>
          </w:pPr>
          <w:r w:rsidRPr="00972396">
            <w:rPr>
              <w:lang w:bidi="it-IT"/>
            </w:rPr>
            <w:t>Descrivere i dati demografici del prodotto.</w:t>
          </w:r>
        </w:p>
      </w:docPartBody>
    </w:docPart>
    <w:docPart>
      <w:docPartPr>
        <w:name w:val="1232B7E25E1F42268FBE5973EB4921B5"/>
        <w:category>
          <w:name w:val="General"/>
          <w:gallery w:val="placeholder"/>
        </w:category>
        <w:types>
          <w:type w:val="bbPlcHdr"/>
        </w:types>
        <w:behaviors>
          <w:behavior w:val="content"/>
        </w:behaviors>
        <w:guid w:val="{CEDC3A80-D6AE-45C1-A36B-32453C3763EB}"/>
      </w:docPartPr>
      <w:docPartBody>
        <w:p w:rsidR="00F16F55" w:rsidRDefault="00000000">
          <w:pPr>
            <w:pStyle w:val="1232B7E25E1F42268FBE5973EB4921B5"/>
          </w:pPr>
          <w:r w:rsidRPr="00972396">
            <w:rPr>
              <w:lang w:bidi="it-IT"/>
            </w:rPr>
            <w:t>Dati demografici contatto di destinazione</w:t>
          </w:r>
        </w:p>
      </w:docPartBody>
    </w:docPart>
    <w:docPart>
      <w:docPartPr>
        <w:name w:val="844BE6DBBBF242209CFB3E35D08D2882"/>
        <w:category>
          <w:name w:val="General"/>
          <w:gallery w:val="placeholder"/>
        </w:category>
        <w:types>
          <w:type w:val="bbPlcHdr"/>
        </w:types>
        <w:behaviors>
          <w:behavior w:val="content"/>
        </w:behaviors>
        <w:guid w:val="{7099124C-1821-41E3-AEF4-D953259ADD6F}"/>
      </w:docPartPr>
      <w:docPartBody>
        <w:p w:rsidR="00F16F55" w:rsidRDefault="00000000">
          <w:pPr>
            <w:pStyle w:val="844BE6DBBBF242209CFB3E35D08D2882"/>
          </w:pPr>
          <w:r w:rsidRPr="00972396">
            <w:rPr>
              <w:lang w:bidi="it-IT"/>
            </w:rPr>
            <w:t>Descrivere i dati demografici del contatto di destinazione.</w:t>
          </w:r>
        </w:p>
      </w:docPartBody>
    </w:docPart>
    <w:docPart>
      <w:docPartPr>
        <w:name w:val="87B4E55A17A44306AFF54A33DB063AE4"/>
        <w:category>
          <w:name w:val="General"/>
          <w:gallery w:val="placeholder"/>
        </w:category>
        <w:types>
          <w:type w:val="bbPlcHdr"/>
        </w:types>
        <w:behaviors>
          <w:behavior w:val="content"/>
        </w:behaviors>
        <w:guid w:val="{1C3ECFA1-9049-49A9-8C1A-1C308F2211AE}"/>
      </w:docPartPr>
      <w:docPartBody>
        <w:p w:rsidR="00F16F55" w:rsidRDefault="00000000">
          <w:pPr>
            <w:pStyle w:val="87B4E55A17A44306AFF54A33DB063AE4"/>
          </w:pPr>
          <w:r w:rsidRPr="00972396">
            <w:rPr>
              <w:lang w:bidi="it-IT"/>
            </w:rPr>
            <w:t>Riepilogo messaggio</w:t>
          </w:r>
        </w:p>
      </w:docPartBody>
    </w:docPart>
    <w:docPart>
      <w:docPartPr>
        <w:name w:val="12F518AFAA7449BFA906FB89B0C17E33"/>
        <w:category>
          <w:name w:val="General"/>
          <w:gallery w:val="placeholder"/>
        </w:category>
        <w:types>
          <w:type w:val="bbPlcHdr"/>
        </w:types>
        <w:behaviors>
          <w:behavior w:val="content"/>
        </w:behaviors>
        <w:guid w:val="{88C4AEB3-F4A7-4272-9B1D-F16D43BDE0C1}"/>
      </w:docPartPr>
      <w:docPartBody>
        <w:p w:rsidR="00F16F55" w:rsidRDefault="00000000">
          <w:pPr>
            <w:pStyle w:val="12F518AFAA7449BFA906FB89B0C17E33"/>
          </w:pPr>
          <w:r w:rsidRPr="00972396">
            <w:rPr>
              <w:lang w:bidi="it-IT"/>
            </w:rPr>
            <w:t>Riepilogare il messaggio.</w:t>
          </w:r>
        </w:p>
      </w:docPartBody>
    </w:docPart>
    <w:docPart>
      <w:docPartPr>
        <w:name w:val="3831E4A99CB440869F5941A46F620AB9"/>
        <w:category>
          <w:name w:val="General"/>
          <w:gallery w:val="placeholder"/>
        </w:category>
        <w:types>
          <w:type w:val="bbPlcHdr"/>
        </w:types>
        <w:behaviors>
          <w:behavior w:val="content"/>
        </w:behaviors>
        <w:guid w:val="{24DB9B76-27F3-460F-A842-144F14A432C3}"/>
      </w:docPartPr>
      <w:docPartBody>
        <w:p w:rsidR="00F16F55" w:rsidRDefault="00000000">
          <w:pPr>
            <w:pStyle w:val="3831E4A99CB440869F5941A46F620AB9"/>
          </w:pPr>
          <w:r w:rsidRPr="00972396">
            <w:rPr>
              <w:lang w:bidi="it-IT"/>
            </w:rPr>
            <w:t>Richiamo all'azione</w:t>
          </w:r>
        </w:p>
      </w:docPartBody>
    </w:docPart>
    <w:docPart>
      <w:docPartPr>
        <w:name w:val="288D010BE88F45E3B9A050EDEFE461B5"/>
        <w:category>
          <w:name w:val="General"/>
          <w:gallery w:val="placeholder"/>
        </w:category>
        <w:types>
          <w:type w:val="bbPlcHdr"/>
        </w:types>
        <w:behaviors>
          <w:behavior w:val="content"/>
        </w:behaviors>
        <w:guid w:val="{A434FEFA-42F0-47BD-8E80-C3BAD97BF9B7}"/>
      </w:docPartPr>
      <w:docPartBody>
        <w:p w:rsidR="00F16F55" w:rsidRDefault="00000000">
          <w:pPr>
            <w:pStyle w:val="288D010BE88F45E3B9A050EDEFE461B5"/>
          </w:pPr>
          <w:r w:rsidRPr="00972396">
            <w:rPr>
              <w:rStyle w:val="Emphasis"/>
              <w:lang w:bidi="it-IT"/>
            </w:rPr>
            <w:t>Utilizzare questa sezione per definire parole o frasi con cui si chiede al cliente di intervenire.</w:t>
          </w:r>
        </w:p>
      </w:docPartBody>
    </w:docPart>
    <w:docPart>
      <w:docPartPr>
        <w:name w:val="61CD0CAF39DE4861916DD530A1D3E677"/>
        <w:category>
          <w:name w:val="General"/>
          <w:gallery w:val="placeholder"/>
        </w:category>
        <w:types>
          <w:type w:val="bbPlcHdr"/>
        </w:types>
        <w:behaviors>
          <w:behavior w:val="content"/>
        </w:behaviors>
        <w:guid w:val="{8CB64106-8109-4994-A2DA-08B2B15F21E2}"/>
      </w:docPartPr>
      <w:docPartBody>
        <w:p w:rsidR="00F16F55" w:rsidRDefault="00000000">
          <w:pPr>
            <w:pStyle w:val="61CD0CAF39DE4861916DD530A1D3E677"/>
          </w:pPr>
          <w:r w:rsidRPr="00972396">
            <w:rPr>
              <w:lang w:bidi="it-IT"/>
            </w:rPr>
            <w:t>Qual è il risultato desiderato?</w:t>
          </w:r>
        </w:p>
      </w:docPartBody>
    </w:docPart>
    <w:docPart>
      <w:docPartPr>
        <w:name w:val="3CE36C0CA3314EA9ABC552CB4D5E0CCE"/>
        <w:category>
          <w:name w:val="General"/>
          <w:gallery w:val="placeholder"/>
        </w:category>
        <w:types>
          <w:type w:val="bbPlcHdr"/>
        </w:types>
        <w:behaviors>
          <w:behavior w:val="content"/>
        </w:behaviors>
        <w:guid w:val="{C1C9B27A-D290-42BD-9D80-EE525EDC4844}"/>
      </w:docPartPr>
      <w:docPartBody>
        <w:p w:rsidR="00F16F55" w:rsidRDefault="00000000">
          <w:pPr>
            <w:pStyle w:val="3CE36C0CA3314EA9ABC552CB4D5E0CCE"/>
          </w:pPr>
          <w:r w:rsidRPr="00972396">
            <w:rPr>
              <w:lang w:bidi="it-IT"/>
            </w:rPr>
            <w:t>Descrivere il risultato desiderato.</w:t>
          </w:r>
        </w:p>
      </w:docPartBody>
    </w:docPart>
    <w:docPart>
      <w:docPartPr>
        <w:name w:val="E685CFBCE1DF47F19367B42A16BD54B6"/>
        <w:category>
          <w:name w:val="General"/>
          <w:gallery w:val="placeholder"/>
        </w:category>
        <w:types>
          <w:type w:val="bbPlcHdr"/>
        </w:types>
        <w:behaviors>
          <w:behavior w:val="content"/>
        </w:behaviors>
        <w:guid w:val="{34D9B4A7-280F-4994-920D-0B00627B2E5F}"/>
      </w:docPartPr>
      <w:docPartBody>
        <w:p w:rsidR="00F16F55" w:rsidRDefault="00000000">
          <w:pPr>
            <w:pStyle w:val="E685CFBCE1DF47F19367B42A16BD54B6"/>
          </w:pPr>
          <w:r w:rsidRPr="00972396">
            <w:rPr>
              <w:lang w:bidi="it-IT"/>
            </w:rPr>
            <w:t>Qual è l'offerta ottenuta?</w:t>
          </w:r>
        </w:p>
      </w:docPartBody>
    </w:docPart>
    <w:docPart>
      <w:docPartPr>
        <w:name w:val="D1855016F2414CA0A9D50FC046F472DB"/>
        <w:category>
          <w:name w:val="General"/>
          <w:gallery w:val="placeholder"/>
        </w:category>
        <w:types>
          <w:type w:val="bbPlcHdr"/>
        </w:types>
        <w:behaviors>
          <w:behavior w:val="content"/>
        </w:behaviors>
        <w:guid w:val="{D00957B6-1B46-454B-B465-3E3D955E0852}"/>
      </w:docPartPr>
      <w:docPartBody>
        <w:p w:rsidR="00F16F55" w:rsidRDefault="00000000">
          <w:pPr>
            <w:pStyle w:val="D1855016F2414CA0A9D50FC046F472DB"/>
          </w:pPr>
          <w:r w:rsidRPr="00972396">
            <w:rPr>
              <w:lang w:bidi="it-IT"/>
            </w:rPr>
            <w:t>Definire l’offerta ottenuta.</w:t>
          </w:r>
        </w:p>
      </w:docPartBody>
    </w:docPart>
    <w:docPart>
      <w:docPartPr>
        <w:name w:val="E67112DED9B747569374F69146AD55D0"/>
        <w:category>
          <w:name w:val="General"/>
          <w:gallery w:val="placeholder"/>
        </w:category>
        <w:types>
          <w:type w:val="bbPlcHdr"/>
        </w:types>
        <w:behaviors>
          <w:behavior w:val="content"/>
        </w:behaviors>
        <w:guid w:val="{5DE8277A-35EF-48EA-A43B-6826A0C9177F}"/>
      </w:docPartPr>
      <w:docPartBody>
        <w:p w:rsidR="00F16F55" w:rsidRDefault="00000000">
          <w:pPr>
            <w:pStyle w:val="E67112DED9B747569374F69146AD55D0"/>
          </w:pPr>
          <w:r w:rsidRPr="00972396">
            <w:rPr>
              <w:lang w:bidi="it-IT"/>
            </w:rPr>
            <w:t>Processo</w:t>
          </w:r>
        </w:p>
      </w:docPartBody>
    </w:docPart>
    <w:docPart>
      <w:docPartPr>
        <w:name w:val="1D1D85B80F2F4653976B37C4EECF528A"/>
        <w:category>
          <w:name w:val="General"/>
          <w:gallery w:val="placeholder"/>
        </w:category>
        <w:types>
          <w:type w:val="bbPlcHdr"/>
        </w:types>
        <w:behaviors>
          <w:behavior w:val="content"/>
        </w:behaviors>
        <w:guid w:val="{F715F5EB-5E5B-464B-947E-0064E468A25D}"/>
      </w:docPartPr>
      <w:docPartBody>
        <w:p w:rsidR="00F16F55" w:rsidRDefault="00000000">
          <w:pPr>
            <w:pStyle w:val="1D1D85B80F2F4653976B37C4EECF528A"/>
          </w:pPr>
          <w:r w:rsidRPr="00972396">
            <w:rPr>
              <w:lang w:bidi="it-IT"/>
            </w:rPr>
            <w:t>Sviluppo elenco</w:t>
          </w:r>
        </w:p>
      </w:docPartBody>
    </w:docPart>
    <w:docPart>
      <w:docPartPr>
        <w:name w:val="3A1C1AD3808C448B9A11D368E4C4D046"/>
        <w:category>
          <w:name w:val="General"/>
          <w:gallery w:val="placeholder"/>
        </w:category>
        <w:types>
          <w:type w:val="bbPlcHdr"/>
        </w:types>
        <w:behaviors>
          <w:behavior w:val="content"/>
        </w:behaviors>
        <w:guid w:val="{144871CC-02CF-4FA7-A14D-A81ECD6B812B}"/>
      </w:docPartPr>
      <w:docPartBody>
        <w:p w:rsidR="00F16F55" w:rsidRDefault="00000000">
          <w:pPr>
            <w:pStyle w:val="3A1C1AD3808C448B9A11D368E4C4D046"/>
          </w:pPr>
          <w:r w:rsidRPr="00972396">
            <w:rPr>
              <w:lang w:bidi="it-IT"/>
            </w:rPr>
            <w:t>Descrivere lo sviluppo dell’elenco.</w:t>
          </w:r>
        </w:p>
      </w:docPartBody>
    </w:docPart>
    <w:docPart>
      <w:docPartPr>
        <w:name w:val="E5B2D69D29844051A9E0516B1E258F35"/>
        <w:category>
          <w:name w:val="General"/>
          <w:gallery w:val="placeholder"/>
        </w:category>
        <w:types>
          <w:type w:val="bbPlcHdr"/>
        </w:types>
        <w:behaviors>
          <w:behavior w:val="content"/>
        </w:behaviors>
        <w:guid w:val="{79436915-9CDE-42E7-A4A3-314C31D1B594}"/>
      </w:docPartPr>
      <w:docPartBody>
        <w:p w:rsidR="00F16F55" w:rsidRDefault="00000000">
          <w:pPr>
            <w:pStyle w:val="E5B2D69D29844051A9E0516B1E258F35"/>
          </w:pPr>
          <w:r w:rsidRPr="00972396">
            <w:rPr>
              <w:lang w:bidi="it-IT"/>
            </w:rPr>
            <w:t>Meccanismo potenziale</w:t>
          </w:r>
        </w:p>
      </w:docPartBody>
    </w:docPart>
    <w:docPart>
      <w:docPartPr>
        <w:name w:val="961C6E9A0AC341E79157C441B3A21419"/>
        <w:category>
          <w:name w:val="General"/>
          <w:gallery w:val="placeholder"/>
        </w:category>
        <w:types>
          <w:type w:val="bbPlcHdr"/>
        </w:types>
        <w:behaviors>
          <w:behavior w:val="content"/>
        </w:behaviors>
        <w:guid w:val="{90874733-8C7C-4FD8-B75F-1044B3616244}"/>
      </w:docPartPr>
      <w:docPartBody>
        <w:p w:rsidR="00F16F55" w:rsidRDefault="00000000">
          <w:pPr>
            <w:pStyle w:val="961C6E9A0AC341E79157C441B3A21419"/>
          </w:pPr>
          <w:r w:rsidRPr="00972396">
            <w:rPr>
              <w:lang w:bidi="it-IT"/>
            </w:rPr>
            <w:t>Descrivere il meccanismo potenziale.</w:t>
          </w:r>
        </w:p>
      </w:docPartBody>
    </w:docPart>
    <w:docPart>
      <w:docPartPr>
        <w:name w:val="13DE9FCC948F4FF49399FE52A0BADFDC"/>
        <w:category>
          <w:name w:val="General"/>
          <w:gallery w:val="placeholder"/>
        </w:category>
        <w:types>
          <w:type w:val="bbPlcHdr"/>
        </w:types>
        <w:behaviors>
          <w:behavior w:val="content"/>
        </w:behaviors>
        <w:guid w:val="{A4D3334D-D632-4E8B-AC22-7B7805FAFFEF}"/>
      </w:docPartPr>
      <w:docPartBody>
        <w:p w:rsidR="00F16F55" w:rsidRDefault="00000000">
          <w:pPr>
            <w:pStyle w:val="13DE9FCC948F4FF49399FE52A0BADFDC"/>
          </w:pPr>
          <w:r w:rsidRPr="00972396">
            <w:rPr>
              <w:lang w:bidi="it-IT"/>
            </w:rPr>
            <w:t>Completamento pre-evento</w:t>
          </w:r>
        </w:p>
      </w:docPartBody>
    </w:docPart>
    <w:docPart>
      <w:docPartPr>
        <w:name w:val="3BFBDE44B9554743BC2F6365E3CBCA84"/>
        <w:category>
          <w:name w:val="General"/>
          <w:gallery w:val="placeholder"/>
        </w:category>
        <w:types>
          <w:type w:val="bbPlcHdr"/>
        </w:types>
        <w:behaviors>
          <w:behavior w:val="content"/>
        </w:behaviors>
        <w:guid w:val="{8724FEDC-5C25-4982-9CB2-4A66D2A674E9}"/>
      </w:docPartPr>
      <w:docPartBody>
        <w:p w:rsidR="00F16F55" w:rsidRDefault="00000000">
          <w:pPr>
            <w:pStyle w:val="3BFBDE44B9554743BC2F6365E3CBCA84"/>
          </w:pPr>
          <w:r w:rsidRPr="00972396">
            <w:rPr>
              <w:lang w:bidi="it-IT"/>
            </w:rPr>
            <w:t>Definire il completamento pre-evento.</w:t>
          </w:r>
        </w:p>
      </w:docPartBody>
    </w:docPart>
    <w:docPart>
      <w:docPartPr>
        <w:name w:val="1B2C1F39643346BFAB37F56E28F67102"/>
        <w:category>
          <w:name w:val="General"/>
          <w:gallery w:val="placeholder"/>
        </w:category>
        <w:types>
          <w:type w:val="bbPlcHdr"/>
        </w:types>
        <w:behaviors>
          <w:behavior w:val="content"/>
        </w:behaviors>
        <w:guid w:val="{81564589-C41E-46A8-A6B9-58A80AC3A55B}"/>
      </w:docPartPr>
      <w:docPartBody>
        <w:p w:rsidR="00F16F55" w:rsidRDefault="00000000">
          <w:pPr>
            <w:pStyle w:val="1B2C1F39643346BFAB37F56E28F67102"/>
          </w:pPr>
          <w:r w:rsidRPr="00972396">
            <w:rPr>
              <w:lang w:bidi="it-IT"/>
            </w:rPr>
            <w:t>Completamento post-evento</w:t>
          </w:r>
        </w:p>
      </w:docPartBody>
    </w:docPart>
    <w:docPart>
      <w:docPartPr>
        <w:name w:val="1C57AE24E9FE43BDB40B459DF56DCE9D"/>
        <w:category>
          <w:name w:val="General"/>
          <w:gallery w:val="placeholder"/>
        </w:category>
        <w:types>
          <w:type w:val="bbPlcHdr"/>
        </w:types>
        <w:behaviors>
          <w:behavior w:val="content"/>
        </w:behaviors>
        <w:guid w:val="{BE486A38-C2F5-4FDD-B907-3491AAAF4026}"/>
      </w:docPartPr>
      <w:docPartBody>
        <w:p w:rsidR="00F16F55" w:rsidRDefault="00000000">
          <w:pPr>
            <w:pStyle w:val="1C57AE24E9FE43BDB40B459DF56DCE9D"/>
          </w:pPr>
          <w:r w:rsidRPr="00972396">
            <w:rPr>
              <w:lang w:bidi="it-IT"/>
            </w:rPr>
            <w:t>Definire il completamento post-evento.</w:t>
          </w:r>
        </w:p>
      </w:docPartBody>
    </w:docPart>
    <w:docPart>
      <w:docPartPr>
        <w:name w:val="8C415078977A46C09CEEF7600675D094"/>
        <w:category>
          <w:name w:val="General"/>
          <w:gallery w:val="placeholder"/>
        </w:category>
        <w:types>
          <w:type w:val="bbPlcHdr"/>
        </w:types>
        <w:behaviors>
          <w:behavior w:val="content"/>
        </w:behaviors>
        <w:guid w:val="{BC3ADF45-BC40-4A04-B459-5834939AECA5}"/>
      </w:docPartPr>
      <w:docPartBody>
        <w:p w:rsidR="00F16F55" w:rsidRDefault="00000000">
          <w:pPr>
            <w:pStyle w:val="8C415078977A46C09CEEF7600675D094"/>
          </w:pPr>
          <w:r w:rsidRPr="00972396">
            <w:rPr>
              <w:lang w:bidi="it-IT"/>
            </w:rPr>
            <w:t>Processo e criteri di qualifica delle opportunità</w:t>
          </w:r>
        </w:p>
      </w:docPartBody>
    </w:docPart>
    <w:docPart>
      <w:docPartPr>
        <w:name w:val="80FB0E2E44E6425F8CF2D2A4C67329BC"/>
        <w:category>
          <w:name w:val="General"/>
          <w:gallery w:val="placeholder"/>
        </w:category>
        <w:types>
          <w:type w:val="bbPlcHdr"/>
        </w:types>
        <w:behaviors>
          <w:behavior w:val="content"/>
        </w:behaviors>
        <w:guid w:val="{50E3FAE8-144B-4EB9-B570-FCBEB5678168}"/>
      </w:docPartPr>
      <w:docPartBody>
        <w:p w:rsidR="00F16F55" w:rsidRDefault="00000000">
          <w:pPr>
            <w:pStyle w:val="80FB0E2E44E6425F8CF2D2A4C67329BC"/>
          </w:pPr>
          <w:r w:rsidRPr="00972396">
            <w:rPr>
              <w:lang w:bidi="it-IT"/>
            </w:rPr>
            <w:t>Definire il processo e i criteri di qualifica delle opportunità.</w:t>
          </w:r>
        </w:p>
      </w:docPartBody>
    </w:docPart>
    <w:docPart>
      <w:docPartPr>
        <w:name w:val="CCB9135B9E614DB3887207CB46EA2367"/>
        <w:category>
          <w:name w:val="General"/>
          <w:gallery w:val="placeholder"/>
        </w:category>
        <w:types>
          <w:type w:val="bbPlcHdr"/>
        </w:types>
        <w:behaviors>
          <w:behavior w:val="content"/>
        </w:behaviors>
        <w:guid w:val="{29E7C512-F3DF-41D4-A341-878691E84997}"/>
      </w:docPartPr>
      <w:docPartBody>
        <w:p w:rsidR="00F16F55" w:rsidRDefault="00000000">
          <w:pPr>
            <w:pStyle w:val="CCB9135B9E614DB3887207CB46EA2367"/>
          </w:pPr>
          <w:r w:rsidRPr="00972396">
            <w:rPr>
              <w:lang w:bidi="it-IT"/>
            </w:rPr>
            <w:t>Pianificazione progetto</w:t>
          </w:r>
        </w:p>
      </w:docPartBody>
    </w:docPart>
    <w:docPart>
      <w:docPartPr>
        <w:name w:val="4666496FB7E840C7B7A3DAF34EC977BD"/>
        <w:category>
          <w:name w:val="General"/>
          <w:gallery w:val="placeholder"/>
        </w:category>
        <w:types>
          <w:type w:val="bbPlcHdr"/>
        </w:types>
        <w:behaviors>
          <w:behavior w:val="content"/>
        </w:behaviors>
        <w:guid w:val="{F4BBBD00-422C-4E90-A57C-0E9DF68A982C}"/>
      </w:docPartPr>
      <w:docPartBody>
        <w:p w:rsidR="00F16F55" w:rsidRDefault="00000000">
          <w:pPr>
            <w:pStyle w:val="4666496FB7E840C7B7A3DAF34EC977BD"/>
          </w:pPr>
          <w:r w:rsidRPr="00972396">
            <w:rPr>
              <w:lang w:bidi="it-IT"/>
            </w:rPr>
            <w:t>Risorse necessarie per gli eventi</w:t>
          </w:r>
        </w:p>
      </w:docPartBody>
    </w:docPart>
    <w:docPart>
      <w:docPartPr>
        <w:name w:val="C1E407A494E44317811CF3E7580E9E9D"/>
        <w:category>
          <w:name w:val="General"/>
          <w:gallery w:val="placeholder"/>
        </w:category>
        <w:types>
          <w:type w:val="bbPlcHdr"/>
        </w:types>
        <w:behaviors>
          <w:behavior w:val="content"/>
        </w:behaviors>
        <w:guid w:val="{267A24DA-03EF-4CCF-9529-E4E467F381A4}"/>
      </w:docPartPr>
      <w:docPartBody>
        <w:p w:rsidR="00F16F55" w:rsidRDefault="00000000">
          <w:pPr>
            <w:pStyle w:val="C1E407A494E44317811CF3E7580E9E9D"/>
          </w:pPr>
          <w:r w:rsidRPr="00972396">
            <w:rPr>
              <w:lang w:bidi="it-IT"/>
            </w:rPr>
            <w:t>Risorsa</w:t>
          </w:r>
        </w:p>
      </w:docPartBody>
    </w:docPart>
    <w:docPart>
      <w:docPartPr>
        <w:name w:val="3B764A3FCC9A408F99B850F8ED2A0EB7"/>
        <w:category>
          <w:name w:val="General"/>
          <w:gallery w:val="placeholder"/>
        </w:category>
        <w:types>
          <w:type w:val="bbPlcHdr"/>
        </w:types>
        <w:behaviors>
          <w:behavior w:val="content"/>
        </w:behaviors>
        <w:guid w:val="{25DB5BF8-85DF-49CE-ACFC-134066BAAB43}"/>
      </w:docPartPr>
      <w:docPartBody>
        <w:p w:rsidR="00F16F55" w:rsidRDefault="00000000">
          <w:pPr>
            <w:pStyle w:val="3B764A3FCC9A408F99B850F8ED2A0EB7"/>
          </w:pPr>
          <w:r w:rsidRPr="00972396">
            <w:rPr>
              <w:lang w:bidi="it-IT"/>
            </w:rPr>
            <w:t>Ruolo</w:t>
          </w:r>
        </w:p>
      </w:docPartBody>
    </w:docPart>
    <w:docPart>
      <w:docPartPr>
        <w:name w:val="8D4CFD4CD67F4047AB3411EE6F4E18EB"/>
        <w:category>
          <w:name w:val="General"/>
          <w:gallery w:val="placeholder"/>
        </w:category>
        <w:types>
          <w:type w:val="bbPlcHdr"/>
        </w:types>
        <w:behaviors>
          <w:behavior w:val="content"/>
        </w:behaviors>
        <w:guid w:val="{4FC273D8-D707-4041-BD4C-C0CC0B8DE5C3}"/>
      </w:docPartPr>
      <w:docPartBody>
        <w:p w:rsidR="00F16F55" w:rsidRDefault="00000000">
          <w:pPr>
            <w:pStyle w:val="8D4CFD4CD67F4047AB3411EE6F4E18EB"/>
          </w:pPr>
          <w:r w:rsidRPr="00972396">
            <w:rPr>
              <w:lang w:bidi="it-IT"/>
            </w:rPr>
            <w:t>Ore di lavoro previste</w:t>
          </w:r>
        </w:p>
      </w:docPartBody>
    </w:docPart>
    <w:docPart>
      <w:docPartPr>
        <w:name w:val="1C7EA1E687B14A6B940EDD100BAD6297"/>
        <w:category>
          <w:name w:val="General"/>
          <w:gallery w:val="placeholder"/>
        </w:category>
        <w:types>
          <w:type w:val="bbPlcHdr"/>
        </w:types>
        <w:behaviors>
          <w:behavior w:val="content"/>
        </w:behaviors>
        <w:guid w:val="{D3BCD35A-A7D7-40A9-9AAE-63080100E87B}"/>
      </w:docPartPr>
      <w:docPartBody>
        <w:p w:rsidR="00F16F55" w:rsidRDefault="00000000">
          <w:pPr>
            <w:pStyle w:val="1C7EA1E687B14A6B940EDD100BAD6297"/>
          </w:pPr>
          <w:r w:rsidRPr="00972396">
            <w:rPr>
              <w:lang w:bidi="it-IT"/>
            </w:rPr>
            <w:t>Risorsa 1</w:t>
          </w:r>
        </w:p>
      </w:docPartBody>
    </w:docPart>
    <w:docPart>
      <w:docPartPr>
        <w:name w:val="02ACFF82FDE24B70A3121875212E4589"/>
        <w:category>
          <w:name w:val="General"/>
          <w:gallery w:val="placeholder"/>
        </w:category>
        <w:types>
          <w:type w:val="bbPlcHdr"/>
        </w:types>
        <w:behaviors>
          <w:behavior w:val="content"/>
        </w:behaviors>
        <w:guid w:val="{CDD80224-F414-46A7-BBB5-463056A19F86}"/>
      </w:docPartPr>
      <w:docPartBody>
        <w:p w:rsidR="00F16F55" w:rsidRDefault="00000000">
          <w:pPr>
            <w:pStyle w:val="02ACFF82FDE24B70A3121875212E4589"/>
          </w:pPr>
          <w:r w:rsidRPr="00972396">
            <w:rPr>
              <w:lang w:bidi="it-IT"/>
            </w:rPr>
            <w:t>Ruolo</w:t>
          </w:r>
        </w:p>
      </w:docPartBody>
    </w:docPart>
    <w:docPart>
      <w:docPartPr>
        <w:name w:val="B2D448090624474BB32171C43A1BB405"/>
        <w:category>
          <w:name w:val="General"/>
          <w:gallery w:val="placeholder"/>
        </w:category>
        <w:types>
          <w:type w:val="bbPlcHdr"/>
        </w:types>
        <w:behaviors>
          <w:behavior w:val="content"/>
        </w:behaviors>
        <w:guid w:val="{EFB97EDF-E886-4766-891F-AD5510F19B12}"/>
      </w:docPartPr>
      <w:docPartBody>
        <w:p w:rsidR="00F16F55" w:rsidRDefault="00000000">
          <w:pPr>
            <w:pStyle w:val="B2D448090624474BB32171C43A1BB405"/>
          </w:pPr>
          <w:r w:rsidRPr="00972396">
            <w:rPr>
              <w:lang w:bidi="it-IT"/>
            </w:rPr>
            <w:t>Ora</w:t>
          </w:r>
        </w:p>
      </w:docPartBody>
    </w:docPart>
    <w:docPart>
      <w:docPartPr>
        <w:name w:val="82C2ECB5B0F4418F89E0634B89C96A96"/>
        <w:category>
          <w:name w:val="General"/>
          <w:gallery w:val="placeholder"/>
        </w:category>
        <w:types>
          <w:type w:val="bbPlcHdr"/>
        </w:types>
        <w:behaviors>
          <w:behavior w:val="content"/>
        </w:behaviors>
        <w:guid w:val="{4574A5FC-55F4-4417-97C8-DC13CD2C4F00}"/>
      </w:docPartPr>
      <w:docPartBody>
        <w:p w:rsidR="00F16F55" w:rsidRDefault="00000000">
          <w:pPr>
            <w:pStyle w:val="82C2ECB5B0F4418F89E0634B89C96A96"/>
          </w:pPr>
          <w:r w:rsidRPr="00972396">
            <w:rPr>
              <w:lang w:bidi="it-IT"/>
            </w:rPr>
            <w:t>Risorsa 2</w:t>
          </w:r>
        </w:p>
      </w:docPartBody>
    </w:docPart>
    <w:docPart>
      <w:docPartPr>
        <w:name w:val="9A0C9B2E0B9541A5A5E91C91B92B772B"/>
        <w:category>
          <w:name w:val="General"/>
          <w:gallery w:val="placeholder"/>
        </w:category>
        <w:types>
          <w:type w:val="bbPlcHdr"/>
        </w:types>
        <w:behaviors>
          <w:behavior w:val="content"/>
        </w:behaviors>
        <w:guid w:val="{CF2A706D-7A47-45A5-9C73-B29C1A94B6E3}"/>
      </w:docPartPr>
      <w:docPartBody>
        <w:p w:rsidR="00F16F55" w:rsidRDefault="00000000">
          <w:pPr>
            <w:pStyle w:val="9A0C9B2E0B9541A5A5E91C91B92B772B"/>
          </w:pPr>
          <w:r w:rsidRPr="00972396">
            <w:rPr>
              <w:lang w:bidi="it-IT"/>
            </w:rPr>
            <w:t>Ruolo</w:t>
          </w:r>
        </w:p>
      </w:docPartBody>
    </w:docPart>
    <w:docPart>
      <w:docPartPr>
        <w:name w:val="4757CAC999444266828FB83B233BB009"/>
        <w:category>
          <w:name w:val="General"/>
          <w:gallery w:val="placeholder"/>
        </w:category>
        <w:types>
          <w:type w:val="bbPlcHdr"/>
        </w:types>
        <w:behaviors>
          <w:behavior w:val="content"/>
        </w:behaviors>
        <w:guid w:val="{6B64CD1F-A550-4EB8-AF35-D56171C12E4E}"/>
      </w:docPartPr>
      <w:docPartBody>
        <w:p w:rsidR="00F16F55" w:rsidRDefault="00000000">
          <w:pPr>
            <w:pStyle w:val="4757CAC999444266828FB83B233BB009"/>
          </w:pPr>
          <w:r w:rsidRPr="00972396">
            <w:rPr>
              <w:lang w:bidi="it-IT"/>
            </w:rPr>
            <w:t>Ora</w:t>
          </w:r>
        </w:p>
      </w:docPartBody>
    </w:docPart>
    <w:docPart>
      <w:docPartPr>
        <w:name w:val="D832C83600EF4089A94E2E23223A44DE"/>
        <w:category>
          <w:name w:val="General"/>
          <w:gallery w:val="placeholder"/>
        </w:category>
        <w:types>
          <w:type w:val="bbPlcHdr"/>
        </w:types>
        <w:behaviors>
          <w:behavior w:val="content"/>
        </w:behaviors>
        <w:guid w:val="{44A792FE-8A16-4216-96F9-C70A873BE1CF}"/>
      </w:docPartPr>
      <w:docPartBody>
        <w:p w:rsidR="00F16F55" w:rsidRDefault="00000000">
          <w:pPr>
            <w:pStyle w:val="D832C83600EF4089A94E2E23223A44DE"/>
          </w:pPr>
          <w:r w:rsidRPr="00972396">
            <w:rPr>
              <w:lang w:bidi="it-IT"/>
            </w:rPr>
            <w:t>Risorsa 3</w:t>
          </w:r>
        </w:p>
      </w:docPartBody>
    </w:docPart>
    <w:docPart>
      <w:docPartPr>
        <w:name w:val="A861B403D1554438B36FB062158019E1"/>
        <w:category>
          <w:name w:val="General"/>
          <w:gallery w:val="placeholder"/>
        </w:category>
        <w:types>
          <w:type w:val="bbPlcHdr"/>
        </w:types>
        <w:behaviors>
          <w:behavior w:val="content"/>
        </w:behaviors>
        <w:guid w:val="{3084FBF1-B514-44FA-8D83-E6A29621160E}"/>
      </w:docPartPr>
      <w:docPartBody>
        <w:p w:rsidR="00F16F55" w:rsidRDefault="00000000">
          <w:pPr>
            <w:pStyle w:val="A861B403D1554438B36FB062158019E1"/>
          </w:pPr>
          <w:r w:rsidRPr="00972396">
            <w:rPr>
              <w:lang w:bidi="it-IT"/>
            </w:rPr>
            <w:t>Ruolo</w:t>
          </w:r>
        </w:p>
      </w:docPartBody>
    </w:docPart>
    <w:docPart>
      <w:docPartPr>
        <w:name w:val="DD694EF6291449CAA393A0323B9E1293"/>
        <w:category>
          <w:name w:val="General"/>
          <w:gallery w:val="placeholder"/>
        </w:category>
        <w:types>
          <w:type w:val="bbPlcHdr"/>
        </w:types>
        <w:behaviors>
          <w:behavior w:val="content"/>
        </w:behaviors>
        <w:guid w:val="{7F8CBCB1-874C-49DF-B548-624451282C72}"/>
      </w:docPartPr>
      <w:docPartBody>
        <w:p w:rsidR="00F16F55" w:rsidRDefault="00000000">
          <w:pPr>
            <w:pStyle w:val="DD694EF6291449CAA393A0323B9E1293"/>
          </w:pPr>
          <w:r w:rsidRPr="00972396">
            <w:rPr>
              <w:lang w:bidi="it-IT"/>
            </w:rPr>
            <w:t>Ora</w:t>
          </w:r>
        </w:p>
      </w:docPartBody>
    </w:docPart>
    <w:docPart>
      <w:docPartPr>
        <w:name w:val="6A9F51F3A8F14123A65EE3151E303DE9"/>
        <w:category>
          <w:name w:val="General"/>
          <w:gallery w:val="placeholder"/>
        </w:category>
        <w:types>
          <w:type w:val="bbPlcHdr"/>
        </w:types>
        <w:behaviors>
          <w:behavior w:val="content"/>
        </w:behaviors>
        <w:guid w:val="{0AF59FE9-B52A-4D10-8A85-B77DBC1F802C}"/>
      </w:docPartPr>
      <w:docPartBody>
        <w:p w:rsidR="00F16F55" w:rsidRDefault="00000000">
          <w:pPr>
            <w:pStyle w:val="6A9F51F3A8F14123A65EE3151E303DE9"/>
          </w:pPr>
          <w:r w:rsidRPr="00972396">
            <w:rPr>
              <w:lang w:bidi="it-IT"/>
            </w:rPr>
            <w:t>Budget</w:t>
          </w:r>
        </w:p>
      </w:docPartBody>
    </w:docPart>
    <w:docPart>
      <w:docPartPr>
        <w:name w:val="0E49D6D080F7441CA70C98ACB287D7E9"/>
        <w:category>
          <w:name w:val="General"/>
          <w:gallery w:val="placeholder"/>
        </w:category>
        <w:types>
          <w:type w:val="bbPlcHdr"/>
        </w:types>
        <w:behaviors>
          <w:behavior w:val="content"/>
        </w:behaviors>
        <w:guid w:val="{7E46AB16-07FF-47A6-B255-0CE65FC81378}"/>
      </w:docPartPr>
      <w:docPartBody>
        <w:p w:rsidR="00F16F55" w:rsidRDefault="00000000">
          <w:pPr>
            <w:pStyle w:val="0E49D6D080F7441CA70C98ACB287D7E9"/>
          </w:pPr>
          <w:r w:rsidRPr="00972396">
            <w:rPr>
              <w:rStyle w:val="Emphasis"/>
              <w:lang w:bidi="it-IT"/>
            </w:rPr>
            <w:t>Compilare un elenco di elementi pertinenti che verranno utilizzati per creare voci del budget (ad esempio, noleggio stand, strutture, viaggi). Utilizzare il modello Piano budget di marketing per creare il budget finale.</w:t>
          </w:r>
        </w:p>
      </w:docPartBody>
    </w:docPart>
    <w:docPart>
      <w:docPartPr>
        <w:name w:val="FA27B26BD337462A973F4E79DA7503FD"/>
        <w:category>
          <w:name w:val="General"/>
          <w:gallery w:val="placeholder"/>
        </w:category>
        <w:types>
          <w:type w:val="bbPlcHdr"/>
        </w:types>
        <w:behaviors>
          <w:behavior w:val="content"/>
        </w:behaviors>
        <w:guid w:val="{36547905-BF43-4229-AAAD-6C4D27A93325}"/>
      </w:docPartPr>
      <w:docPartBody>
        <w:p w:rsidR="00F16F55" w:rsidRDefault="00000000">
          <w:pPr>
            <w:pStyle w:val="FA27B26BD337462A973F4E79DA7503FD"/>
          </w:pPr>
          <w:r w:rsidRPr="00972396">
            <w:rPr>
              <w:lang w:bidi="it-IT"/>
            </w:rPr>
            <w:t>Elencare tutti gli elementi pertinenti.</w:t>
          </w:r>
        </w:p>
      </w:docPartBody>
    </w:docPart>
    <w:docPart>
      <w:docPartPr>
        <w:name w:val="E409D38F95F0438089046A390EA4AC47"/>
        <w:category>
          <w:name w:val="General"/>
          <w:gallery w:val="placeholder"/>
        </w:category>
        <w:types>
          <w:type w:val="bbPlcHdr"/>
        </w:types>
        <w:behaviors>
          <w:behavior w:val="content"/>
        </w:behaviors>
        <w:guid w:val="{9C740F4A-9E84-4BF4-BD8B-031E023C3601}"/>
      </w:docPartPr>
      <w:docPartBody>
        <w:p w:rsidR="00F16F55" w:rsidRDefault="00000000">
          <w:pPr>
            <w:pStyle w:val="E409D38F95F0438089046A390EA4AC47"/>
          </w:pPr>
          <w:r w:rsidRPr="00972396">
            <w:rPr>
              <w:lang w:bidi="it-IT"/>
            </w:rPr>
            <w:t>Definire tutti gli elementi pertinenti.</w:t>
          </w:r>
        </w:p>
      </w:docPartBody>
    </w:docPart>
    <w:docPart>
      <w:docPartPr>
        <w:name w:val="F6BD30EA3A0D4F28A9392BCD4B45BD66"/>
        <w:category>
          <w:name w:val="General"/>
          <w:gallery w:val="placeholder"/>
        </w:category>
        <w:types>
          <w:type w:val="bbPlcHdr"/>
        </w:types>
        <w:behaviors>
          <w:behavior w:val="content"/>
        </w:behaviors>
        <w:guid w:val="{9E2EAC51-BF0B-43CA-B376-FEA7922DCEBE}"/>
      </w:docPartPr>
      <w:docPartBody>
        <w:p w:rsidR="00F16F55" w:rsidRDefault="00000000">
          <w:pPr>
            <w:pStyle w:val="F6BD30EA3A0D4F28A9392BCD4B45BD66"/>
          </w:pPr>
          <w:r w:rsidRPr="00972396">
            <w:rPr>
              <w:lang w:bidi="it-IT"/>
            </w:rPr>
            <w:t>Metriche e aspettative</w:t>
          </w:r>
        </w:p>
      </w:docPartBody>
    </w:docPart>
    <w:docPart>
      <w:docPartPr>
        <w:name w:val="C93438B0B07047A8BD5B13BA9F936A8C"/>
        <w:category>
          <w:name w:val="General"/>
          <w:gallery w:val="placeholder"/>
        </w:category>
        <w:types>
          <w:type w:val="bbPlcHdr"/>
        </w:types>
        <w:behaviors>
          <w:behavior w:val="content"/>
        </w:behaviors>
        <w:guid w:val="{C0FBF415-AEBD-4818-8E21-C1ECEEA9C84C}"/>
      </w:docPartPr>
      <w:docPartBody>
        <w:p w:rsidR="00F16F55" w:rsidRDefault="00000000">
          <w:pPr>
            <w:pStyle w:val="C93438B0B07047A8BD5B13BA9F936A8C"/>
          </w:pPr>
          <w:r w:rsidRPr="00972396">
            <w:rPr>
              <w:lang w:bidi="it-IT"/>
            </w:rPr>
            <w:t>Elencare tutte le metriche e le aspettative.</w:t>
          </w:r>
        </w:p>
      </w:docPartBody>
    </w:docPart>
    <w:docPart>
      <w:docPartPr>
        <w:name w:val="F56A92F0CBBD46C5BAB8006C1F8766E3"/>
        <w:category>
          <w:name w:val="General"/>
          <w:gallery w:val="placeholder"/>
        </w:category>
        <w:types>
          <w:type w:val="bbPlcHdr"/>
        </w:types>
        <w:behaviors>
          <w:behavior w:val="content"/>
        </w:behaviors>
        <w:guid w:val="{3E2B3D27-9CF8-4008-AA3C-89B2E128020B}"/>
      </w:docPartPr>
      <w:docPartBody>
        <w:p w:rsidR="00F16F55" w:rsidRDefault="00000000">
          <w:pPr>
            <w:pStyle w:val="F56A92F0CBBD46C5BAB8006C1F8766E3"/>
          </w:pPr>
          <w:r w:rsidRPr="00972396">
            <w:rPr>
              <w:lang w:bidi="it-IT"/>
            </w:rPr>
            <w:t>Definire tutte le metriche e le aspettative.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6A"/>
    <w:rsid w:val="0030021F"/>
    <w:rsid w:val="00D1536A"/>
    <w:rsid w:val="00F16F55"/>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A115595E042C98CA7EDE95711D175">
    <w:name w:val="9C6A115595E042C98CA7EDE95711D175"/>
  </w:style>
  <w:style w:type="paragraph" w:customStyle="1" w:styleId="594F3529E01D4FD5A95187FB570FBCA0">
    <w:name w:val="594F3529E01D4FD5A95187FB570FBCA0"/>
  </w:style>
  <w:style w:type="paragraph" w:customStyle="1" w:styleId="D901E4A17D594E3F8343F9AE9DB4CDF4">
    <w:name w:val="D901E4A17D594E3F8343F9AE9DB4CDF4"/>
  </w:style>
  <w:style w:type="paragraph" w:customStyle="1" w:styleId="59EAF5BFE8BE4E73ACA36219F93D893D">
    <w:name w:val="59EAF5BFE8BE4E73ACA36219F93D893D"/>
  </w:style>
  <w:style w:type="character" w:styleId="Emphasis">
    <w:name w:val="Emphasis"/>
    <w:basedOn w:val="DefaultParagraphFont"/>
    <w:uiPriority w:val="20"/>
    <w:rsid w:val="00F16F55"/>
    <w:rPr>
      <w:i/>
      <w:iCs/>
      <w:color w:val="595959" w:themeColor="text1" w:themeTint="A6"/>
    </w:rPr>
  </w:style>
  <w:style w:type="paragraph" w:customStyle="1" w:styleId="A64546340EE94D1FAEC993E8EA921F2F">
    <w:name w:val="A64546340EE94D1FAEC993E8EA921F2F"/>
  </w:style>
  <w:style w:type="paragraph" w:customStyle="1" w:styleId="76D0AB5EC6EB402C99821325FB9FC608">
    <w:name w:val="76D0AB5EC6EB402C99821325FB9FC608"/>
  </w:style>
  <w:style w:type="paragraph" w:customStyle="1" w:styleId="7B0B3C69C965438896B918DE98531C05">
    <w:name w:val="7B0B3C69C965438896B918DE98531C05"/>
  </w:style>
  <w:style w:type="paragraph" w:customStyle="1" w:styleId="E747109FF83541CCBC02A801893B3EA4">
    <w:name w:val="E747109FF83541CCBC02A801893B3EA4"/>
  </w:style>
  <w:style w:type="paragraph" w:customStyle="1" w:styleId="CC0C45C2D83E4F2A8811DE49919372B9">
    <w:name w:val="CC0C45C2D83E4F2A8811DE49919372B9"/>
  </w:style>
  <w:style w:type="paragraph" w:customStyle="1" w:styleId="5069C6C69B634DBCA7539985F2EB36C0">
    <w:name w:val="5069C6C69B634DBCA7539985F2EB36C0"/>
  </w:style>
  <w:style w:type="paragraph" w:customStyle="1" w:styleId="11A809C212064FD88B955A089CC0A8F9">
    <w:name w:val="11A809C212064FD88B955A089CC0A8F9"/>
  </w:style>
  <w:style w:type="paragraph" w:customStyle="1" w:styleId="ADC54D86E51C4CAE94F1BC4CB637E034">
    <w:name w:val="ADC54D86E51C4CAE94F1BC4CB637E034"/>
  </w:style>
  <w:style w:type="paragraph" w:customStyle="1" w:styleId="41262E0060B74C3E9D938C0F293BCF7B">
    <w:name w:val="41262E0060B74C3E9D938C0F293BCF7B"/>
  </w:style>
  <w:style w:type="paragraph" w:customStyle="1" w:styleId="B305F779B15F40F3A6A69229D55E02EB">
    <w:name w:val="B305F779B15F40F3A6A69229D55E02EB"/>
  </w:style>
  <w:style w:type="paragraph" w:customStyle="1" w:styleId="4174B179002542B0B4A095A6475E7422">
    <w:name w:val="4174B179002542B0B4A095A6475E7422"/>
  </w:style>
  <w:style w:type="paragraph" w:customStyle="1" w:styleId="2726636088F044758E81751C3A43C9BA">
    <w:name w:val="2726636088F044758E81751C3A43C9BA"/>
  </w:style>
  <w:style w:type="paragraph" w:customStyle="1" w:styleId="8604305C89C04410A14EA2868B127A90">
    <w:name w:val="8604305C89C04410A14EA2868B127A90"/>
  </w:style>
  <w:style w:type="paragraph" w:customStyle="1" w:styleId="37FB4AB5ADDD436BB51DA946CAB31292">
    <w:name w:val="37FB4AB5ADDD436BB51DA946CAB31292"/>
  </w:style>
  <w:style w:type="paragraph" w:customStyle="1" w:styleId="E729DF62B7AA4ED0BA7DC04210A642A5">
    <w:name w:val="E729DF62B7AA4ED0BA7DC04210A642A5"/>
  </w:style>
  <w:style w:type="paragraph" w:customStyle="1" w:styleId="2F8207700C9241BE8E45F6D96F29BE54">
    <w:name w:val="2F8207700C9241BE8E45F6D96F29BE54"/>
  </w:style>
  <w:style w:type="paragraph" w:customStyle="1" w:styleId="1232B7E25E1F42268FBE5973EB4921B5">
    <w:name w:val="1232B7E25E1F42268FBE5973EB4921B5"/>
  </w:style>
  <w:style w:type="paragraph" w:customStyle="1" w:styleId="844BE6DBBBF242209CFB3E35D08D2882">
    <w:name w:val="844BE6DBBBF242209CFB3E35D08D2882"/>
  </w:style>
  <w:style w:type="paragraph" w:customStyle="1" w:styleId="87B4E55A17A44306AFF54A33DB063AE4">
    <w:name w:val="87B4E55A17A44306AFF54A33DB063AE4"/>
  </w:style>
  <w:style w:type="paragraph" w:customStyle="1" w:styleId="12F518AFAA7449BFA906FB89B0C17E33">
    <w:name w:val="12F518AFAA7449BFA906FB89B0C17E33"/>
  </w:style>
  <w:style w:type="paragraph" w:customStyle="1" w:styleId="3831E4A99CB440869F5941A46F620AB9">
    <w:name w:val="3831E4A99CB440869F5941A46F620AB9"/>
  </w:style>
  <w:style w:type="paragraph" w:customStyle="1" w:styleId="288D010BE88F45E3B9A050EDEFE461B5">
    <w:name w:val="288D010BE88F45E3B9A050EDEFE461B5"/>
  </w:style>
  <w:style w:type="paragraph" w:customStyle="1" w:styleId="61CD0CAF39DE4861916DD530A1D3E677">
    <w:name w:val="61CD0CAF39DE4861916DD530A1D3E677"/>
  </w:style>
  <w:style w:type="paragraph" w:customStyle="1" w:styleId="3CE36C0CA3314EA9ABC552CB4D5E0CCE">
    <w:name w:val="3CE36C0CA3314EA9ABC552CB4D5E0CCE"/>
  </w:style>
  <w:style w:type="paragraph" w:customStyle="1" w:styleId="E685CFBCE1DF47F19367B42A16BD54B6">
    <w:name w:val="E685CFBCE1DF47F19367B42A16BD54B6"/>
  </w:style>
  <w:style w:type="paragraph" w:customStyle="1" w:styleId="D1855016F2414CA0A9D50FC046F472DB">
    <w:name w:val="D1855016F2414CA0A9D50FC046F472DB"/>
  </w:style>
  <w:style w:type="paragraph" w:customStyle="1" w:styleId="E67112DED9B747569374F69146AD55D0">
    <w:name w:val="E67112DED9B747569374F69146AD55D0"/>
  </w:style>
  <w:style w:type="paragraph" w:customStyle="1" w:styleId="1D1D85B80F2F4653976B37C4EECF528A">
    <w:name w:val="1D1D85B80F2F4653976B37C4EECF528A"/>
  </w:style>
  <w:style w:type="paragraph" w:customStyle="1" w:styleId="3A1C1AD3808C448B9A11D368E4C4D046">
    <w:name w:val="3A1C1AD3808C448B9A11D368E4C4D046"/>
  </w:style>
  <w:style w:type="paragraph" w:customStyle="1" w:styleId="E5B2D69D29844051A9E0516B1E258F35">
    <w:name w:val="E5B2D69D29844051A9E0516B1E258F35"/>
  </w:style>
  <w:style w:type="paragraph" w:customStyle="1" w:styleId="961C6E9A0AC341E79157C441B3A21419">
    <w:name w:val="961C6E9A0AC341E79157C441B3A21419"/>
  </w:style>
  <w:style w:type="paragraph" w:customStyle="1" w:styleId="13DE9FCC948F4FF49399FE52A0BADFDC">
    <w:name w:val="13DE9FCC948F4FF49399FE52A0BADFDC"/>
  </w:style>
  <w:style w:type="paragraph" w:customStyle="1" w:styleId="3BFBDE44B9554743BC2F6365E3CBCA84">
    <w:name w:val="3BFBDE44B9554743BC2F6365E3CBCA84"/>
  </w:style>
  <w:style w:type="paragraph" w:customStyle="1" w:styleId="1B2C1F39643346BFAB37F56E28F67102">
    <w:name w:val="1B2C1F39643346BFAB37F56E28F67102"/>
  </w:style>
  <w:style w:type="paragraph" w:customStyle="1" w:styleId="1C57AE24E9FE43BDB40B459DF56DCE9D">
    <w:name w:val="1C57AE24E9FE43BDB40B459DF56DCE9D"/>
  </w:style>
  <w:style w:type="paragraph" w:customStyle="1" w:styleId="8C415078977A46C09CEEF7600675D094">
    <w:name w:val="8C415078977A46C09CEEF7600675D094"/>
  </w:style>
  <w:style w:type="paragraph" w:customStyle="1" w:styleId="80FB0E2E44E6425F8CF2D2A4C67329BC">
    <w:name w:val="80FB0E2E44E6425F8CF2D2A4C67329BC"/>
  </w:style>
  <w:style w:type="paragraph" w:customStyle="1" w:styleId="CCB9135B9E614DB3887207CB46EA2367">
    <w:name w:val="CCB9135B9E614DB3887207CB46EA2367"/>
  </w:style>
  <w:style w:type="paragraph" w:customStyle="1" w:styleId="4666496FB7E840C7B7A3DAF34EC977BD">
    <w:name w:val="4666496FB7E840C7B7A3DAF34EC977BD"/>
  </w:style>
  <w:style w:type="paragraph" w:customStyle="1" w:styleId="C1E407A494E44317811CF3E7580E9E9D">
    <w:name w:val="C1E407A494E44317811CF3E7580E9E9D"/>
  </w:style>
  <w:style w:type="paragraph" w:customStyle="1" w:styleId="3B764A3FCC9A408F99B850F8ED2A0EB7">
    <w:name w:val="3B764A3FCC9A408F99B850F8ED2A0EB7"/>
  </w:style>
  <w:style w:type="paragraph" w:customStyle="1" w:styleId="8D4CFD4CD67F4047AB3411EE6F4E18EB">
    <w:name w:val="8D4CFD4CD67F4047AB3411EE6F4E18EB"/>
  </w:style>
  <w:style w:type="paragraph" w:customStyle="1" w:styleId="1C7EA1E687B14A6B940EDD100BAD6297">
    <w:name w:val="1C7EA1E687B14A6B940EDD100BAD6297"/>
  </w:style>
  <w:style w:type="paragraph" w:customStyle="1" w:styleId="02ACFF82FDE24B70A3121875212E4589">
    <w:name w:val="02ACFF82FDE24B70A3121875212E4589"/>
  </w:style>
  <w:style w:type="paragraph" w:customStyle="1" w:styleId="B2D448090624474BB32171C43A1BB405">
    <w:name w:val="B2D448090624474BB32171C43A1BB405"/>
  </w:style>
  <w:style w:type="paragraph" w:customStyle="1" w:styleId="82C2ECB5B0F4418F89E0634B89C96A96">
    <w:name w:val="82C2ECB5B0F4418F89E0634B89C96A96"/>
  </w:style>
  <w:style w:type="paragraph" w:customStyle="1" w:styleId="9A0C9B2E0B9541A5A5E91C91B92B772B">
    <w:name w:val="9A0C9B2E0B9541A5A5E91C91B92B772B"/>
  </w:style>
  <w:style w:type="paragraph" w:customStyle="1" w:styleId="4757CAC999444266828FB83B233BB009">
    <w:name w:val="4757CAC999444266828FB83B233BB009"/>
  </w:style>
  <w:style w:type="paragraph" w:customStyle="1" w:styleId="D832C83600EF4089A94E2E23223A44DE">
    <w:name w:val="D832C83600EF4089A94E2E23223A44DE"/>
  </w:style>
  <w:style w:type="paragraph" w:customStyle="1" w:styleId="A861B403D1554438B36FB062158019E1">
    <w:name w:val="A861B403D1554438B36FB062158019E1"/>
  </w:style>
  <w:style w:type="paragraph" w:customStyle="1" w:styleId="DD694EF6291449CAA393A0323B9E1293">
    <w:name w:val="DD694EF6291449CAA393A0323B9E1293"/>
  </w:style>
  <w:style w:type="paragraph" w:customStyle="1" w:styleId="6A9F51F3A8F14123A65EE3151E303DE9">
    <w:name w:val="6A9F51F3A8F14123A65EE3151E303DE9"/>
  </w:style>
  <w:style w:type="paragraph" w:customStyle="1" w:styleId="0E49D6D080F7441CA70C98ACB287D7E9">
    <w:name w:val="0E49D6D080F7441CA70C98ACB287D7E9"/>
  </w:style>
  <w:style w:type="paragraph" w:customStyle="1" w:styleId="FA27B26BD337462A973F4E79DA7503FD">
    <w:name w:val="FA27B26BD337462A973F4E79DA7503FD"/>
  </w:style>
  <w:style w:type="paragraph" w:customStyle="1" w:styleId="E409D38F95F0438089046A390EA4AC47">
    <w:name w:val="E409D38F95F0438089046A390EA4AC47"/>
  </w:style>
  <w:style w:type="paragraph" w:customStyle="1" w:styleId="F6BD30EA3A0D4F28A9392BCD4B45BD66">
    <w:name w:val="F6BD30EA3A0D4F28A9392BCD4B45BD66"/>
  </w:style>
  <w:style w:type="paragraph" w:customStyle="1" w:styleId="C93438B0B07047A8BD5B13BA9F936A8C">
    <w:name w:val="C93438B0B07047A8BD5B13BA9F936A8C"/>
  </w:style>
  <w:style w:type="paragraph" w:customStyle="1" w:styleId="F56A92F0CBBD46C5BAB8006C1F8766E3">
    <w:name w:val="F56A92F0CBBD46C5BAB8006C1F8766E3"/>
  </w:style>
  <w:style w:type="character" w:styleId="PlaceholderText">
    <w:name w:val="Placeholder Text"/>
    <w:basedOn w:val="DefaultParagraphFont"/>
    <w:uiPriority w:val="2"/>
    <w:rPr>
      <w:i/>
      <w:iCs/>
      <w:color w:val="808080"/>
    </w:rPr>
  </w:style>
  <w:style w:type="paragraph" w:customStyle="1" w:styleId="4231B61638DE434DACD4B0E9682C4C8C">
    <w:name w:val="4231B61638DE434DACD4B0E9682C4C8C"/>
    <w:rsid w:val="00F16F55"/>
  </w:style>
  <w:style w:type="paragraph" w:customStyle="1" w:styleId="B0D2D10E00D747B9BFA2C87215561B1D">
    <w:name w:val="B0D2D10E00D747B9BFA2C87215561B1D"/>
    <w:rsid w:val="00F16F55"/>
  </w:style>
  <w:style w:type="paragraph" w:customStyle="1" w:styleId="4D03A473F36A4D7B8C515114397300A7">
    <w:name w:val="4D03A473F36A4D7B8C515114397300A7"/>
    <w:rsid w:val="00F16F55"/>
  </w:style>
  <w:style w:type="paragraph" w:customStyle="1" w:styleId="A707C6CA1D104A69A8D36B7B1E0B3E16">
    <w:name w:val="A707C6CA1D104A69A8D36B7B1E0B3E16"/>
    <w:rsid w:val="00F16F55"/>
  </w:style>
  <w:style w:type="paragraph" w:customStyle="1" w:styleId="91585B430DF3437C9E00705789935A3F">
    <w:name w:val="91585B430DF3437C9E00705789935A3F"/>
    <w:rsid w:val="00F16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36124-A70F-48D2-82B9-DB8BAA3F8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B027A3-5A2F-4013-848C-BC1ED947E7D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65C83E9-B4B3-421B-BB71-79A284EE3B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di marketing aziendale strategico.dotx</Template>
  <TotalTime>0</TotalTime>
  <Pages>4</Pages>
  <Words>621</Words>
  <Characters>3544</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 prof. giovanni agosta</dc:subject>
  <dc:creator/>
  <cp:keywords>Simple virtualtop environment</cp:keywords>
  <dc:description/>
  <cp:lastModifiedBy/>
  <cp:revision>1</cp:revision>
  <dcterms:created xsi:type="dcterms:W3CDTF">2025-01-20T13:03:00Z</dcterms:created>
  <dcterms:modified xsi:type="dcterms:W3CDTF">2025-01-22T13:58:00Z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